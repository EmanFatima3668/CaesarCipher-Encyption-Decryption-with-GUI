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rFonts w:asciiTheme="majorBidi" w:hAnsiTheme="majorBidi" w:cstheme="majorBidi"/>
          <w:b/>
          <w:bCs/>
          <w:color w:val="003E75" w:themeColor="background2" w:themeShade="40"/>
          <w:sz w:val="48"/>
          <w:szCs w:val="40"/>
        </w:rPr>
        <w:id w:val="-1290352585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:rsidR="005315F3" w:rsidRPr="00C51A1E" w:rsidRDefault="00AA18D0" w:rsidP="00311705">
          <w:pPr>
            <w:pStyle w:val="NoSpacing"/>
            <w:jc w:val="center"/>
            <w:rPr>
              <w:rFonts w:asciiTheme="majorBidi" w:hAnsiTheme="majorBidi" w:cstheme="majorBidi"/>
              <w:b/>
              <w:bCs/>
              <w:color w:val="003E75" w:themeColor="background2" w:themeShade="40"/>
              <w:sz w:val="40"/>
              <w:szCs w:val="40"/>
            </w:rPr>
          </w:pPr>
          <w:r w:rsidRPr="00C51A1E">
            <w:rPr>
              <w:rFonts w:asciiTheme="majorBidi" w:hAnsiTheme="majorBidi" w:cstheme="majorBidi"/>
              <w:b/>
              <w:bCs/>
              <w:noProof/>
              <w:color w:val="003E75" w:themeColor="background2" w:themeShade="40"/>
              <w:sz w:val="40"/>
              <w:szCs w:val="40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0" wp14:anchorId="013EB50F" wp14:editId="5DB4B93E">
                    <wp:simplePos x="0" y="0"/>
                    <wp:positionH relativeFrom="margin">
                      <wp:posOffset>-207645</wp:posOffset>
                    </wp:positionH>
                    <wp:positionV relativeFrom="margin">
                      <wp:posOffset>6102985</wp:posOffset>
                    </wp:positionV>
                    <wp:extent cx="7017385" cy="1325880"/>
                    <wp:effectExtent l="0" t="0" r="12065" b="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17385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2874" w:rsidRDefault="00A405EF" w:rsidP="002D6613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85709312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32874">
                                      <w:t>CAESAR CIPER ENCRYPTION/DECRYPTION</w:t>
                                    </w:r>
                                    <w:r w:rsidR="00AA18D0"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p w:rsidR="00032874" w:rsidRPr="00AA18D0" w:rsidRDefault="00A405EF" w:rsidP="00AA18D0">
                                <w:pPr>
                                  <w:pStyle w:val="Subtitle"/>
                                  <w:rPr>
                                    <w:b/>
                                    <w:bCs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Subtitle"/>
                                    <w:tag w:val=""/>
                                    <w:id w:val="-131819296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A18D0" w:rsidRPr="00AA18D0">
                                      <w:rPr>
                                        <w:b/>
                                        <w:bCs/>
                                      </w:rPr>
                                      <w:t>MAM SEHRISH KHAN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3EB5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6" type="#_x0000_t202" style="position:absolute;left:0;text-align:left;margin-left:-16.35pt;margin-top:480.55pt;width:552.55pt;height:104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" o:allowoverlap="f" filled="f" stroked="f" strokeweight=".5pt">
                    <v:textbox style="mso-fit-shape-to-text:t" inset="0,0,0,0">
                      <w:txbxContent>
                        <w:p w:rsidR="00032874" w:rsidRDefault="00A405EF" w:rsidP="002D6613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85709312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32874">
                                <w:t>CAESAR CIPER ENCRYPTION/DECRYPTION</w:t>
                              </w:r>
                              <w:r w:rsidR="00AA18D0">
                                <w:t xml:space="preserve"> REPORT</w:t>
                              </w:r>
                            </w:sdtContent>
                          </w:sdt>
                        </w:p>
                        <w:p w:rsidR="00032874" w:rsidRPr="00AA18D0" w:rsidRDefault="00A405EF" w:rsidP="00AA18D0">
                          <w:pPr>
                            <w:pStyle w:val="Subtitle"/>
                            <w:rPr>
                              <w:b/>
                              <w:bCs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</w:rPr>
                              <w:alias w:val="Subtitle"/>
                              <w:tag w:val=""/>
                              <w:id w:val="-131819296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AA18D0" w:rsidRPr="00AA18D0">
                                <w:rPr>
                                  <w:b/>
                                  <w:bCs/>
                                </w:rPr>
                                <w:t>MAM SEHRISH KHAN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2D6613" w:rsidRPr="00C51A1E">
            <w:rPr>
              <w:rFonts w:asciiTheme="majorBidi" w:hAnsiTheme="majorBidi" w:cstheme="majorBidi"/>
              <w:b/>
              <w:bCs/>
              <w:noProof/>
              <w:color w:val="003E75" w:themeColor="background2" w:themeShade="40"/>
              <w:sz w:val="40"/>
              <w:szCs w:val="40"/>
              <w:lang w:eastAsia="en-US"/>
            </w:rPr>
            <w:drawing>
              <wp:anchor distT="0" distB="0" distL="114300" distR="114300" simplePos="0" relativeHeight="251660288" behindDoc="1" locked="0" layoutInCell="1" allowOverlap="1" wp14:anchorId="00C7B233" wp14:editId="080C03E1">
                <wp:simplePos x="0" y="0"/>
                <wp:positionH relativeFrom="margin">
                  <wp:align>center</wp:align>
                </wp:positionH>
                <wp:positionV relativeFrom="paragraph">
                  <wp:posOffset>230505</wp:posOffset>
                </wp:positionV>
                <wp:extent cx="4318000" cy="5905500"/>
                <wp:effectExtent l="228600" t="228600" r="234950" b="228600"/>
                <wp:wrapTight wrapText="bothSides">
                  <wp:wrapPolygon edited="0">
                    <wp:start x="-1144" y="-836"/>
                    <wp:lineTo x="-1144" y="22366"/>
                    <wp:lineTo x="22680" y="22366"/>
                    <wp:lineTo x="22680" y="-836"/>
                    <wp:lineTo x="-1144" y="-836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8000" cy="5905500"/>
                        </a:xfrm>
                        <a:prstGeom prst="rect">
                          <a:avLst/>
                        </a:prstGeom>
                        <a:ln w="228600" cap="sq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>
                          <a:innerShdw blurRad="76200">
                            <a:srgbClr val="000000"/>
                          </a:inn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32874" w:rsidRPr="00C51A1E">
            <w:rPr>
              <w:rFonts w:asciiTheme="majorBidi" w:hAnsiTheme="majorBidi" w:cstheme="majorBidi"/>
              <w:b/>
              <w:bCs/>
              <w:noProof/>
              <w:color w:val="003E75" w:themeColor="background2" w:themeShade="40"/>
              <w:sz w:val="40"/>
              <w:szCs w:val="40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0" wp14:anchorId="4FFD8ECD" wp14:editId="4D5C3F6D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2874" w:rsidRDefault="00A405EF" w:rsidP="002D6613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1093938031"/>
                                    <w:placeholder>
                                      <w:docPart w:val="2E34EF03D5074FEBB5AE015ACE367352"/>
                                    </w:placeholder>
                                    <w15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/w:sdtPr>
                                  <w:sdtEndPr/>
                                  <w:sdtContent>
                                    <w:r w:rsidR="00AA18D0">
                                      <w:rPr>
                                        <w:b/>
                                        <w:bCs/>
                                      </w:rPr>
                                      <w:t>EMAN FATIMA</w:t>
                                    </w:r>
                                  </w:sdtContent>
                                </w:sdt>
                                <w:r w:rsidR="00032874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654263595"/>
                                    <w:placeholder>
                                      <w:docPart w:val="8DACA17B96E24CD59A2F8F82949520E9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32874">
                                      <w:t>INFORMATION SECURITY</w:t>
                                    </w:r>
                                  </w:sdtContent>
                                </w:sdt>
                                <w:r w:rsidR="00032874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-481083435"/>
                                    <w:placeholder>
                                      <w:docPart w:val="D765E75AA6EA49AB8F529CAC26A571AE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10-20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032874">
                                      <w:t>October 20, 2025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FD8ECD" id="Text Box 20" o:spid="_x0000_s1027" type="#_x0000_t202" style="position:absolute;left:0;text-align:left;margin-left:0;margin-top:0;width:310.5pt;height:20.9pt;z-index:251658240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" o:allowoverlap="f" filled="f" stroked="f" strokeweight=".5pt">
                    <v:textbox style="mso-fit-shape-to-text:t" inset="0,,0">
                      <w:txbxContent>
                        <w:p w:rsidR="00032874" w:rsidRDefault="00A405EF" w:rsidP="002D6613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1093938031"/>
                              <w:placeholder>
                                <w:docPart w:val="2E34EF03D5074FEBB5AE015ACE367352"/>
                              </w:placeholder>
                              <w15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/w:sdtPr>
                            <w:sdtEndPr/>
                            <w:sdtContent>
                              <w:r w:rsidR="00AA18D0">
                                <w:rPr>
                                  <w:b/>
                                  <w:bCs/>
                                </w:rPr>
                                <w:t>EMAN FATIMA</w:t>
                              </w:r>
                            </w:sdtContent>
                          </w:sdt>
                          <w:r w:rsidR="00032874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654263595"/>
                              <w:placeholder>
                                <w:docPart w:val="8DACA17B96E24CD59A2F8F82949520E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032874">
                                <w:t>INFORMATION SECURITY</w:t>
                              </w:r>
                            </w:sdtContent>
                          </w:sdt>
                          <w:r w:rsidR="00032874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-481083435"/>
                              <w:placeholder>
                                <w:docPart w:val="D765E75AA6EA49AB8F529CAC26A571AE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10-20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032874">
                                <w:t>October 20, 2025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bookmarkEnd w:id="4"/>
          <w:bookmarkEnd w:id="3"/>
          <w:bookmarkEnd w:id="2"/>
          <w:bookmarkEnd w:id="1"/>
          <w:bookmarkEnd w:id="0"/>
        </w:p>
        <w:p w:rsidR="00815481" w:rsidRPr="00F31D33" w:rsidRDefault="00B27E00" w:rsidP="00311705">
          <w:pPr>
            <w:spacing w:before="0" w:after="0"/>
            <w:jc w:val="center"/>
            <w:rPr>
              <w:rFonts w:asciiTheme="majorBidi" w:hAnsiTheme="majorBidi" w:cstheme="majorBidi"/>
              <w:b/>
              <w:bCs/>
              <w:color w:val="003E75" w:themeColor="background2" w:themeShade="40"/>
              <w:sz w:val="40"/>
              <w:szCs w:val="40"/>
            </w:rPr>
          </w:pPr>
          <w:r w:rsidRPr="00C51A1E">
            <w:rPr>
              <w:rFonts w:asciiTheme="majorBidi" w:hAnsiTheme="majorBidi" w:cstheme="majorBidi"/>
              <w:b/>
              <w:bCs/>
              <w:color w:val="003E75" w:themeColor="background2" w:themeShade="40"/>
              <w:sz w:val="40"/>
              <w:szCs w:val="40"/>
            </w:rPr>
            <w:lastRenderedPageBreak/>
            <w:t xml:space="preserve">CAESAR CIPHER </w:t>
          </w:r>
          <w:r w:rsidRPr="00C51A1E">
            <w:rPr>
              <w:rFonts w:asciiTheme="majorBidi" w:hAnsiTheme="majorBidi" w:cstheme="majorBidi"/>
              <w:b/>
              <w:bCs/>
              <w:color w:val="003E75" w:themeColor="background2" w:themeShade="40"/>
              <w:sz w:val="40"/>
              <w:szCs w:val="40"/>
            </w:rPr>
            <w:br/>
            <w:t>ENCRYPTIO/DECRYPTION WEBSITE</w:t>
          </w:r>
        </w:p>
      </w:sdtContent>
    </w:sdt>
    <w:p w:rsidR="00B27E00" w:rsidRPr="00C51A1E" w:rsidRDefault="00557856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Introduction:</w:t>
      </w:r>
    </w:p>
    <w:p w:rsidR="005C297B" w:rsidRPr="00C51A1E" w:rsidRDefault="005C297B" w:rsidP="00311705">
      <w:pPr>
        <w:pStyle w:val="NormalWeb"/>
        <w:spacing w:before="0" w:beforeAutospacing="0" w:after="0" w:afterAutospacing="0"/>
        <w:ind w:firstLine="72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                          The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Caesar Cipher Encryption/Decryptio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n website is a web-based application created to illustrate and put into practice the traditional Caesar Cipher encryption and decryption method. Through an interactive interface, users can input text, choose a shift value, and instantly receive the encrypted or decrypted output.</w:t>
      </w:r>
    </w:p>
    <w:p w:rsidR="005C297B" w:rsidRPr="00C51A1E" w:rsidRDefault="005C297B" w:rsidP="00311705">
      <w:pPr>
        <w:pStyle w:val="NormalWeb"/>
        <w:spacing w:before="0" w:beforeAutospacing="0" w:after="0" w:afterAutospacing="0"/>
        <w:ind w:firstLine="72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A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substitution cipher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known as the Caesar Cipher moves alphabetic letters a predetermined number of places. This straightforward cipher has historical significance and can be used to teach cryptography concepts.</w:t>
      </w:r>
    </w:p>
    <w:p w:rsidR="007A5127" w:rsidRPr="00C51A1E" w:rsidRDefault="007A5127" w:rsidP="00311705">
      <w:pPr>
        <w:pStyle w:val="NormalWeb"/>
        <w:spacing w:before="0" w:beforeAutospacing="0" w:after="0" w:afterAutospacing="0"/>
        <w:ind w:firstLine="720"/>
        <w:rPr>
          <w:rFonts w:asciiTheme="majorBidi" w:hAnsiTheme="majorBidi" w:cstheme="majorBidi"/>
          <w:color w:val="000000" w:themeColor="text1"/>
          <w:sz w:val="28"/>
          <w:szCs w:val="28"/>
        </w:rPr>
      </w:pPr>
    </w:p>
    <w:p w:rsidR="005C297B" w:rsidRPr="00C51A1E" w:rsidRDefault="005C297B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Purpose and Objectives:</w:t>
      </w:r>
    </w:p>
    <w:p w:rsidR="005C297B" w:rsidRPr="00C51A1E" w:rsidRDefault="005C297B" w:rsidP="00311705">
      <w:pPr>
        <w:spacing w:before="0" w:after="0" w:line="240" w:lineRule="auto"/>
        <w:ind w:left="2880" w:firstLine="720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5C297B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 xml:space="preserve">Among the primary goals are: </w:t>
      </w:r>
    </w:p>
    <w:p w:rsidR="007A5127" w:rsidRPr="00C51A1E" w:rsidRDefault="005C297B" w:rsidP="00B859EF">
      <w:pPr>
        <w:pStyle w:val="ListParagraph"/>
        <w:numPr>
          <w:ilvl w:val="0"/>
          <w:numId w:val="4"/>
        </w:numPr>
        <w:spacing w:before="0" w:after="0" w:line="240" w:lineRule="auto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To inform users about the Caesar Ciphe</w:t>
      </w:r>
      <w:r w:rsidR="007A5127"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r's background and operation.</w:t>
      </w:r>
    </w:p>
    <w:p w:rsidR="007A5127" w:rsidRPr="00C51A1E" w:rsidRDefault="005C297B" w:rsidP="00B859EF">
      <w:pPr>
        <w:pStyle w:val="ListParagraph"/>
        <w:numPr>
          <w:ilvl w:val="0"/>
          <w:numId w:val="4"/>
        </w:numPr>
        <w:spacing w:before="0" w:after="0" w:line="240" w:lineRule="auto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To offer an easy-to-use interface for Caesar Cipher t</w:t>
      </w:r>
      <w:r w:rsidR="007A5127"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 xml:space="preserve">ext encryption and decryption. </w:t>
      </w:r>
    </w:p>
    <w:p w:rsidR="007A5127" w:rsidRPr="00C51A1E" w:rsidRDefault="005C297B" w:rsidP="00B859EF">
      <w:pPr>
        <w:pStyle w:val="ListParagraph"/>
        <w:numPr>
          <w:ilvl w:val="0"/>
          <w:numId w:val="4"/>
        </w:numPr>
        <w:spacing w:before="0" w:after="0" w:line="240" w:lineRule="auto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To maintain letters' and non-alphabetic characters' case throughout the transformatio</w:t>
      </w:r>
      <w:r w:rsidR="007A5127"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 xml:space="preserve">n process. </w:t>
      </w:r>
    </w:p>
    <w:p w:rsidR="007A5127" w:rsidRPr="00C51A1E" w:rsidRDefault="005C297B" w:rsidP="00B859EF">
      <w:pPr>
        <w:pStyle w:val="ListParagraph"/>
        <w:numPr>
          <w:ilvl w:val="0"/>
          <w:numId w:val="4"/>
        </w:numPr>
        <w:spacing w:before="0" w:after="0" w:line="240" w:lineRule="auto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To gracefully manage shift values that are positive</w:t>
      </w:r>
      <w:r w:rsidR="007A5127"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 xml:space="preserve">, zero, negative, and large. </w:t>
      </w:r>
    </w:p>
    <w:p w:rsidR="005C297B" w:rsidRPr="00311705" w:rsidRDefault="005C297B" w:rsidP="00B859EF">
      <w:pPr>
        <w:pStyle w:val="ListParagraph"/>
        <w:numPr>
          <w:ilvl w:val="0"/>
          <w:numId w:val="4"/>
        </w:numPr>
        <w:spacing w:before="0" w:after="0" w:line="240" w:lineRule="auto"/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</w:pPr>
      <w:r w:rsidRPr="00C51A1E">
        <w:rPr>
          <w:rFonts w:asciiTheme="majorBidi" w:eastAsia="Times New Roman" w:hAnsiTheme="majorBidi" w:cstheme="majorBidi"/>
          <w:color w:val="auto"/>
          <w:sz w:val="28"/>
          <w:szCs w:val="28"/>
          <w:lang w:eastAsia="en-US"/>
        </w:rPr>
        <w:t>To exhibit fundamental knowledge of HTML, CSS, and JavaScript in web development.</w:t>
      </w:r>
    </w:p>
    <w:p w:rsidR="00B41671" w:rsidRPr="00C51A1E" w:rsidRDefault="00CA6D73" w:rsidP="00311705">
      <w:pPr>
        <w:spacing w:before="0" w:after="0"/>
        <w:jc w:val="center"/>
        <w:rPr>
          <w:rFonts w:asciiTheme="majorBidi" w:hAnsiTheme="majorBidi" w:cstheme="majorBidi"/>
          <w:b/>
          <w:bCs/>
          <w:color w:val="003E75" w:themeColor="background2" w:themeShade="40"/>
          <w:sz w:val="36"/>
          <w:szCs w:val="36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6"/>
          <w:szCs w:val="36"/>
        </w:rPr>
        <w:t>REQUIRMENT ANALYSIS</w:t>
      </w:r>
    </w:p>
    <w:p w:rsidR="00B41671" w:rsidRPr="00C51A1E" w:rsidRDefault="00B41671" w:rsidP="00311705">
      <w:pPr>
        <w:pStyle w:val="NormalWeb"/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The website must have:</w:t>
      </w:r>
    </w:p>
    <w:p w:rsidR="00CA6D73" w:rsidRPr="00C51A1E" w:rsidRDefault="00CA6D73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Functional Requirements</w:t>
      </w:r>
    </w:p>
    <w:p w:rsidR="00CA6D73" w:rsidRPr="00C51A1E" w:rsidRDefault="00CA6D73" w:rsidP="00B859EF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User-friendly interface with clear navigation.</w:t>
      </w:r>
    </w:p>
    <w:p w:rsidR="00CA6D73" w:rsidRPr="00C51A1E" w:rsidRDefault="00CA6D73" w:rsidP="00B859EF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Input for text and shift value to encrypt/decrypt.</w:t>
      </w:r>
    </w:p>
    <w:p w:rsidR="00CA6D73" w:rsidRPr="00C51A1E" w:rsidRDefault="00CA6D73" w:rsidP="00B859EF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Preserve letter case and non-alphabet characters.</w:t>
      </w:r>
    </w:p>
    <w:p w:rsidR="00CA6D73" w:rsidRPr="00C51A1E" w:rsidRDefault="00CA6D73" w:rsidP="00B859EF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Correctly handle all shift values with wrap-around.</w:t>
      </w:r>
    </w:p>
    <w:p w:rsidR="00CA6D73" w:rsidRPr="00C51A1E" w:rsidRDefault="00CA6D73" w:rsidP="00B859EF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ajorBidi" w:hAnsiTheme="majorBidi" w:cstheme="majorBidi"/>
          <w:color w:val="262626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Instant client-side encryption/decryption without page reload</w:t>
      </w:r>
      <w:r w:rsidRPr="00C51A1E">
        <w:rPr>
          <w:rFonts w:asciiTheme="majorBidi" w:hAnsiTheme="majorBidi" w:cstheme="majorBidi"/>
          <w:color w:val="262626"/>
        </w:rPr>
        <w:t>.</w:t>
      </w:r>
    </w:p>
    <w:p w:rsidR="00CA6D73" w:rsidRPr="00C51A1E" w:rsidRDefault="00CA6D73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Non-Functional Requirements</w:t>
      </w:r>
    </w:p>
    <w:p w:rsidR="00CA6D73" w:rsidRPr="00C51A1E" w:rsidRDefault="00CA6D73" w:rsidP="00B859EF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Fast performance on client side.</w:t>
      </w:r>
    </w:p>
    <w:p w:rsidR="00CA6D73" w:rsidRPr="00C51A1E" w:rsidRDefault="00CA6D73" w:rsidP="00B859EF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Accessibility with semantic HTML and labels.</w:t>
      </w:r>
    </w:p>
    <w:p w:rsidR="00CA6D73" w:rsidRPr="00C51A1E" w:rsidRDefault="00CA6D73" w:rsidP="00B859EF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Cross-browser compatibility (Chrome, Firefox, Edge, Safari).</w:t>
      </w:r>
    </w:p>
    <w:p w:rsidR="00CA6D73" w:rsidRPr="00C51A1E" w:rsidRDefault="00CA6D73" w:rsidP="00B859EF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Responsive design for various devices.</w:t>
      </w:r>
    </w:p>
    <w:p w:rsidR="00CA6D73" w:rsidRPr="00C51A1E" w:rsidRDefault="00CA6D73" w:rsidP="00B859EF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Modular, maintainable, and well-commented code.</w:t>
      </w:r>
    </w:p>
    <w:p w:rsidR="00CA6D73" w:rsidRPr="00C51A1E" w:rsidRDefault="00CA6D73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Constraints</w:t>
      </w:r>
    </w:p>
    <w:p w:rsidR="00CA6D73" w:rsidRPr="00C51A1E" w:rsidRDefault="00CA6D73" w:rsidP="00B859EF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Supports only English alphabet (A-Z, a-z).</w:t>
      </w:r>
    </w:p>
    <w:p w:rsidR="00CA6D73" w:rsidRPr="00C51A1E" w:rsidRDefault="00CA6D73" w:rsidP="00B859EF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lastRenderedPageBreak/>
        <w:t>No sensitive data storage or transmission.</w:t>
      </w:r>
    </w:p>
    <w:p w:rsidR="00CA6D73" w:rsidRPr="00C51A1E" w:rsidRDefault="00CA6D73" w:rsidP="00B859EF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Avoid deprecated elements (e.g., marquee).</w:t>
      </w:r>
    </w:p>
    <w:p w:rsidR="00CA6D73" w:rsidRPr="00C51A1E" w:rsidRDefault="00CA6D73" w:rsidP="00B859EF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Requires internet connection for background images.</w:t>
      </w:r>
    </w:p>
    <w:p w:rsidR="00CA6D73" w:rsidRPr="00C51A1E" w:rsidRDefault="00CA6D73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Assumptions</w:t>
      </w:r>
    </w:p>
    <w:p w:rsidR="00CA6D73" w:rsidRPr="00C51A1E" w:rsidRDefault="00CA6D73" w:rsidP="00B859EF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Users understand basic text input.</w:t>
      </w:r>
    </w:p>
    <w:p w:rsidR="00CA6D73" w:rsidRPr="00C51A1E" w:rsidRDefault="00CA6D73" w:rsidP="00B859EF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Users understand shift values.</w:t>
      </w:r>
    </w:p>
    <w:p w:rsidR="00CA6D73" w:rsidRPr="00C51A1E" w:rsidRDefault="00CA6D73" w:rsidP="00B859EF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Website used primarily for educational purposes.</w:t>
      </w:r>
    </w:p>
    <w:p w:rsidR="00CA6D73" w:rsidRPr="00C51A1E" w:rsidRDefault="00CA6D73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Future Enhancements</w:t>
      </w:r>
    </w:p>
    <w:p w:rsidR="00CA6D73" w:rsidRPr="00C51A1E" w:rsidRDefault="00CA6D73" w:rsidP="00B859EF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Add support for more ciphers.</w:t>
      </w:r>
    </w:p>
    <w:p w:rsidR="00CA6D73" w:rsidRPr="00C51A1E" w:rsidRDefault="00CA6D73" w:rsidP="00B859EF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Implement input validation and error messages.</w:t>
      </w:r>
    </w:p>
    <w:p w:rsidR="00CA6D73" w:rsidRPr="00C51A1E" w:rsidRDefault="00CA6D73" w:rsidP="00B859EF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Improve accessibility (ARIA, screen reader support).</w:t>
      </w:r>
    </w:p>
    <w:p w:rsidR="00CA6D73" w:rsidRPr="00C51A1E" w:rsidRDefault="00CA6D73" w:rsidP="00B859EF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Add multilingual support.</w:t>
      </w:r>
    </w:p>
    <w:p w:rsidR="00CA6D73" w:rsidRPr="00C51A1E" w:rsidRDefault="00CA6D73" w:rsidP="00311705">
      <w:pPr>
        <w:pStyle w:val="NormalWeb"/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</w:p>
    <w:p w:rsidR="00251E1C" w:rsidRPr="00C51A1E" w:rsidRDefault="00251E1C" w:rsidP="00311705">
      <w:pPr>
        <w:spacing w:before="0" w:after="0"/>
        <w:jc w:val="center"/>
        <w:rPr>
          <w:rFonts w:asciiTheme="majorBidi" w:hAnsiTheme="majorBidi" w:cstheme="majorBidi"/>
          <w:b/>
          <w:bCs/>
          <w:color w:val="003E75" w:themeColor="background2" w:themeShade="40"/>
          <w:sz w:val="40"/>
          <w:szCs w:val="40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40"/>
          <w:szCs w:val="40"/>
        </w:rPr>
        <w:t>Website Structure and Content</w:t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Header and Navigation</w:t>
      </w:r>
    </w:p>
    <w:p w:rsidR="00251E1C" w:rsidRPr="00C51A1E" w:rsidRDefault="00251E1C" w:rsidP="00B859EF">
      <w:pPr>
        <w:numPr>
          <w:ilvl w:val="0"/>
          <w:numId w:val="6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36"/>
          <w:szCs w:val="36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The header displays the title </w:t>
      </w:r>
      <w:r w:rsidR="00CB4BA4"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"Caesa</w:t>
      </w: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r Cipher Encryption/Decryption"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prominently.</w:t>
      </w:r>
    </w:p>
    <w:p w:rsidR="00251E1C" w:rsidRPr="00C51A1E" w:rsidRDefault="00251E1C" w:rsidP="00B859EF">
      <w:pPr>
        <w:numPr>
          <w:ilvl w:val="0"/>
          <w:numId w:val="6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Navigation bar includes links to:</w:t>
      </w:r>
    </w:p>
    <w:p w:rsidR="00251E1C" w:rsidRPr="00C51A1E" w:rsidRDefault="00251E1C" w:rsidP="00B859EF">
      <w:pPr>
        <w:numPr>
          <w:ilvl w:val="1"/>
          <w:numId w:val="6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Home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(About Caesar Cipher)</w:t>
      </w:r>
    </w:p>
    <w:p w:rsidR="00251E1C" w:rsidRPr="00C51A1E" w:rsidRDefault="00251E1C" w:rsidP="00B859EF">
      <w:pPr>
        <w:numPr>
          <w:ilvl w:val="1"/>
          <w:numId w:val="6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How-It-Works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(Explanation and example)</w:t>
      </w:r>
    </w:p>
    <w:p w:rsidR="00251E1C" w:rsidRDefault="00251E1C" w:rsidP="00B859EF">
      <w:pPr>
        <w:numPr>
          <w:ilvl w:val="1"/>
          <w:numId w:val="6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Encrypt/Decrypt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(Interactive cipher tool)</w:t>
      </w:r>
    </w:p>
    <w:p w:rsidR="00F31D33" w:rsidRPr="00C51A1E" w:rsidRDefault="00F31D33" w:rsidP="00311705">
      <w:p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F31D33">
        <w:rPr>
          <w:rFonts w:asciiTheme="majorBidi" w:hAnsiTheme="majorBidi" w:cstheme="majorBidi"/>
          <w:noProof/>
          <w:color w:val="262626"/>
          <w:sz w:val="28"/>
          <w:szCs w:val="28"/>
          <w:lang w:eastAsia="en-US"/>
        </w:rPr>
        <w:drawing>
          <wp:inline distT="0" distB="0" distL="0" distR="0" wp14:anchorId="53AA557D" wp14:editId="0DD6BD7F">
            <wp:extent cx="6353092" cy="4623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092" cy="46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1C" w:rsidRPr="00C51A1E" w:rsidRDefault="00311705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F31D33"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427D98AF" wp14:editId="67575C7F">
            <wp:simplePos x="0" y="0"/>
            <wp:positionH relativeFrom="margin">
              <wp:posOffset>-48260</wp:posOffset>
            </wp:positionH>
            <wp:positionV relativeFrom="paragraph">
              <wp:posOffset>496570</wp:posOffset>
            </wp:positionV>
            <wp:extent cx="6400800" cy="248666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E1C"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Home Page (About Caesar Cipher)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36"/>
          <w:szCs w:val="36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lastRenderedPageBreak/>
        <w:t>Provides a brief historical background on Julius Caesar and the cipher’s origins.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Mentions key historical figures such as Al-Kindi who contributed to cryptanalysis.</w:t>
      </w:r>
    </w:p>
    <w:p w:rsidR="00251E1C" w:rsidRPr="00311705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 xml:space="preserve">Explains the cipher’s transition from secure communication to educational </w:t>
      </w:r>
      <w:r w:rsidR="00BE61C5" w:rsidRPr="00C51A1E">
        <w:rPr>
          <w:rFonts w:asciiTheme="majorBidi" w:hAnsiTheme="majorBidi" w:cstheme="majorBidi"/>
          <w:color w:val="262626"/>
          <w:sz w:val="28"/>
          <w:szCs w:val="28"/>
        </w:rPr>
        <w:t>use.</w:t>
      </w:r>
      <w:r w:rsidR="00BE61C5" w:rsidRPr="00311705">
        <w:rPr>
          <w:rFonts w:asciiTheme="majorBidi" w:hAnsiTheme="majorBidi" w:cstheme="majorBidi"/>
          <w:color w:val="262626"/>
          <w:sz w:val="28"/>
          <w:szCs w:val="28"/>
        </w:rPr>
        <w:t xml:space="preserve"> Includes</w:t>
      </w:r>
      <w:r w:rsidRPr="00311705">
        <w:rPr>
          <w:rFonts w:asciiTheme="majorBidi" w:hAnsiTheme="majorBidi" w:cstheme="majorBidi"/>
          <w:color w:val="262626"/>
          <w:sz w:val="28"/>
          <w:szCs w:val="28"/>
        </w:rPr>
        <w:t xml:space="preserve"> a relevant image of the Caesar Cipher wheel for visual aid.</w:t>
      </w:r>
    </w:p>
    <w:p w:rsidR="00C26750" w:rsidRPr="00C26750" w:rsidRDefault="00C26750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 xml:space="preserve">Scrolling text </w:t>
      </w:r>
    </w:p>
    <w:p w:rsidR="00F31D33" w:rsidRPr="00F31D33" w:rsidRDefault="00C26750" w:rsidP="00311705">
      <w:p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26750">
        <w:rPr>
          <w:rFonts w:asciiTheme="majorBidi" w:hAnsiTheme="majorBidi" w:cstheme="majorBidi"/>
          <w:noProof/>
          <w:color w:val="262626"/>
          <w:sz w:val="28"/>
          <w:szCs w:val="28"/>
          <w:lang w:eastAsia="en-US"/>
        </w:rPr>
        <w:drawing>
          <wp:inline distT="0" distB="0" distL="0" distR="0" wp14:anchorId="775D99C2" wp14:editId="1AB04AC9">
            <wp:extent cx="6400800" cy="45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How-It-Works Section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Explains the working principle of the Caesar Cipher.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Details the shifting mechanism with examples (e.g., 'A' → 'D' with shift 3).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Explains encryption and decryption processes.</w:t>
      </w:r>
    </w:p>
    <w:p w:rsidR="00251E1C" w:rsidRPr="00C51A1E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Includes a relevant illustrative image.</w:t>
      </w:r>
    </w:p>
    <w:p w:rsidR="00251E1C" w:rsidRPr="00F31D33" w:rsidRDefault="00251E1C" w:rsidP="00B859EF">
      <w:pPr>
        <w:pStyle w:val="ListParagraph"/>
        <w:numPr>
          <w:ilvl w:val="0"/>
          <w:numId w:val="7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2"/>
          <w:szCs w:val="22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Uses a marquee banner to attract attention.</w:t>
      </w:r>
    </w:p>
    <w:p w:rsidR="00F31D33" w:rsidRPr="00F31D33" w:rsidRDefault="00F31D33" w:rsidP="00311705">
      <w:p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2"/>
          <w:szCs w:val="22"/>
        </w:rPr>
      </w:pPr>
      <w:r w:rsidRPr="00F31D33">
        <w:rPr>
          <w:rFonts w:asciiTheme="majorBidi" w:hAnsiTheme="majorBidi" w:cstheme="majorBidi"/>
          <w:noProof/>
          <w:color w:val="262626"/>
          <w:sz w:val="22"/>
          <w:szCs w:val="22"/>
          <w:lang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00800" cy="276733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Encrypt/Decrypt Section</w:t>
      </w:r>
    </w:p>
    <w:p w:rsidR="00251E1C" w:rsidRPr="00C51A1E" w:rsidRDefault="00251E1C" w:rsidP="00B859EF">
      <w:pPr>
        <w:numPr>
          <w:ilvl w:val="0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36"/>
          <w:szCs w:val="36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Contains a form with:</w:t>
      </w:r>
    </w:p>
    <w:p w:rsidR="00251E1C" w:rsidRPr="00C51A1E" w:rsidRDefault="00251E1C" w:rsidP="00B859EF">
      <w:pPr>
        <w:numPr>
          <w:ilvl w:val="1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Input Text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textarea for user input.</w:t>
      </w:r>
    </w:p>
    <w:p w:rsidR="00251E1C" w:rsidRPr="00C51A1E" w:rsidRDefault="00251E1C" w:rsidP="00B859EF">
      <w:pPr>
        <w:numPr>
          <w:ilvl w:val="1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Shift Value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input (number).</w:t>
      </w:r>
    </w:p>
    <w:p w:rsidR="00251E1C" w:rsidRPr="00C51A1E" w:rsidRDefault="00251E1C" w:rsidP="00B859EF">
      <w:pPr>
        <w:numPr>
          <w:ilvl w:val="1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Buttons to </w:t>
      </w: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Encrypt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and </w:t>
      </w: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Decrypt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.</w:t>
      </w:r>
    </w:p>
    <w:p w:rsidR="00251E1C" w:rsidRPr="00C51A1E" w:rsidRDefault="00251E1C" w:rsidP="00B859EF">
      <w:pPr>
        <w:numPr>
          <w:ilvl w:val="1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Style w:val="Strong"/>
          <w:rFonts w:asciiTheme="majorBidi" w:hAnsiTheme="majorBidi" w:cstheme="majorBidi"/>
          <w:color w:val="262626"/>
          <w:sz w:val="28"/>
          <w:szCs w:val="28"/>
        </w:rPr>
        <w:t>Output Text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> textarea showing results.</w:t>
      </w:r>
    </w:p>
    <w:p w:rsidR="00251E1C" w:rsidRDefault="00251E1C" w:rsidP="00B859EF">
      <w:pPr>
        <w:numPr>
          <w:ilvl w:val="0"/>
          <w:numId w:val="8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The form is styled with translucent backgrounds and shadows to look modern and readable against the background.</w:t>
      </w:r>
    </w:p>
    <w:p w:rsidR="00F31D33" w:rsidRPr="00C51A1E" w:rsidRDefault="00F31D33" w:rsidP="00311705">
      <w:p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F31D33">
        <w:rPr>
          <w:rFonts w:asciiTheme="majorBidi" w:hAnsiTheme="majorBidi" w:cstheme="majorBidi"/>
          <w:noProof/>
          <w:color w:val="262626"/>
          <w:sz w:val="28"/>
          <w:szCs w:val="28"/>
          <w:lang w:eastAsia="en-US"/>
        </w:rPr>
        <w:lastRenderedPageBreak/>
        <w:drawing>
          <wp:inline distT="0" distB="0" distL="0" distR="0" wp14:anchorId="6E9144F0" wp14:editId="31FA7C61">
            <wp:extent cx="6313336" cy="25187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5133" cy="25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Footer</w:t>
      </w:r>
    </w:p>
    <w:p w:rsidR="00F31D33" w:rsidRPr="00F31D33" w:rsidRDefault="00F31D33" w:rsidP="00B859EF">
      <w:pPr>
        <w:numPr>
          <w:ilvl w:val="0"/>
          <w:numId w:val="5"/>
        </w:numPr>
        <w:shd w:val="clear" w:color="auto" w:fill="FFFFFF"/>
        <w:spacing w:before="0" w:after="0" w:line="240" w:lineRule="auto"/>
        <w:ind w:left="0"/>
        <w:rPr>
          <w:rFonts w:asciiTheme="majorBidi" w:hAnsiTheme="majorBidi" w:cstheme="majorBidi"/>
          <w:color w:val="262626"/>
          <w:sz w:val="36"/>
          <w:szCs w:val="36"/>
        </w:rPr>
      </w:pPr>
      <w:r>
        <w:rPr>
          <w:rFonts w:asciiTheme="majorBidi" w:hAnsiTheme="majorBidi" w:cstheme="majorBidi"/>
          <w:color w:val="262626"/>
          <w:sz w:val="28"/>
          <w:szCs w:val="28"/>
        </w:rPr>
        <w:t>Displays copyright notice.</w:t>
      </w:r>
    </w:p>
    <w:p w:rsidR="00F31D33" w:rsidRPr="00F31D33" w:rsidRDefault="00F31D33" w:rsidP="00311705">
      <w:p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36"/>
          <w:szCs w:val="36"/>
        </w:rPr>
      </w:pPr>
      <w:r w:rsidRPr="00F31D33">
        <w:rPr>
          <w:rFonts w:asciiTheme="majorBidi" w:hAnsiTheme="majorBidi" w:cstheme="majorBidi"/>
          <w:noProof/>
          <w:color w:val="262626"/>
          <w:sz w:val="36"/>
          <w:szCs w:val="36"/>
          <w:lang w:eastAsia="en-US"/>
        </w:rPr>
        <w:drawing>
          <wp:inline distT="0" distB="0" distL="0" distR="0" wp14:anchorId="07CDDF7D" wp14:editId="3EF5A530">
            <wp:extent cx="6297433" cy="416184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3528" cy="4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1C" w:rsidRPr="00C51A1E" w:rsidRDefault="00251E1C" w:rsidP="00311705">
      <w:pPr>
        <w:pStyle w:val="Heading2"/>
        <w:shd w:val="clear" w:color="auto" w:fill="FFFFFF"/>
        <w:spacing w:before="0" w:line="420" w:lineRule="atLeast"/>
        <w:jc w:val="center"/>
        <w:rPr>
          <w:rFonts w:asciiTheme="majorBidi" w:hAnsiTheme="majorBidi"/>
          <w:color w:val="262626"/>
          <w:sz w:val="24"/>
          <w:szCs w:val="22"/>
        </w:rPr>
      </w:pPr>
      <w:r w:rsidRPr="00C51A1E"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  <w:t>Design and User Interface</w:t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Visual Design:</w:t>
      </w:r>
    </w:p>
    <w:p w:rsidR="00251E1C" w:rsidRPr="00C51A1E" w:rsidRDefault="00251E1C" w:rsidP="00B859EF">
      <w:pPr>
        <w:pStyle w:val="ListParagraph"/>
        <w:numPr>
          <w:ilvl w:val="0"/>
          <w:numId w:val="9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Background uses a digital "matrix"-style blue binary code image, creating a tech-savvy atmosphere.</w:t>
      </w:r>
    </w:p>
    <w:p w:rsidR="00251E1C" w:rsidRPr="00C51A1E" w:rsidRDefault="00251E1C" w:rsidP="00B859EF">
      <w:pPr>
        <w:pStyle w:val="ListParagraph"/>
        <w:numPr>
          <w:ilvl w:val="0"/>
          <w:numId w:val="9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Text uses a serif font with italic style for a classic feel.</w:t>
      </w:r>
    </w:p>
    <w:p w:rsidR="00251E1C" w:rsidRPr="00C51A1E" w:rsidRDefault="00251E1C" w:rsidP="00B859EF">
      <w:pPr>
        <w:pStyle w:val="ListParagraph"/>
        <w:numPr>
          <w:ilvl w:val="0"/>
          <w:numId w:val="9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Colors contrast well with the background for readability (light text on dark background).</w:t>
      </w:r>
    </w:p>
    <w:p w:rsidR="00251E1C" w:rsidRPr="00C51A1E" w:rsidRDefault="00251E1C" w:rsidP="00B859EF">
      <w:pPr>
        <w:pStyle w:val="ListParagraph"/>
        <w:numPr>
          <w:ilvl w:val="0"/>
          <w:numId w:val="9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 xml:space="preserve">Forms have translucent backgrounds with blur effects for a modern </w:t>
      </w:r>
      <w:r w:rsidR="00262F3E" w:rsidRPr="00C51A1E">
        <w:rPr>
          <w:rFonts w:asciiTheme="majorBidi" w:hAnsiTheme="majorBidi" w:cstheme="majorBidi"/>
          <w:color w:val="262626"/>
          <w:sz w:val="28"/>
          <w:szCs w:val="28"/>
        </w:rPr>
        <w:t>glass-morphism</w:t>
      </w:r>
      <w:r w:rsidRPr="00C51A1E">
        <w:rPr>
          <w:rFonts w:asciiTheme="majorBidi" w:hAnsiTheme="majorBidi" w:cstheme="majorBidi"/>
          <w:color w:val="262626"/>
          <w:sz w:val="28"/>
          <w:szCs w:val="28"/>
        </w:rPr>
        <w:t xml:space="preserve"> style.</w:t>
      </w:r>
    </w:p>
    <w:p w:rsidR="00262F3E" w:rsidRPr="00C51A1E" w:rsidRDefault="00262F3E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Logic Design:</w:t>
      </w:r>
    </w:p>
    <w:p w:rsidR="00262F3E" w:rsidRPr="00C51A1E" w:rsidRDefault="00262F3E" w:rsidP="00311705">
      <w:pPr>
        <w:pStyle w:val="NormalWeb"/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The logic design consists of two basic functions:</w:t>
      </w:r>
    </w:p>
    <w:p w:rsidR="00262F3E" w:rsidRPr="00C51A1E" w:rsidRDefault="00262F3E" w:rsidP="00B859EF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 xml:space="preserve">Encrypt Function: 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It shifts letters forward according to the given value of shift.</w:t>
      </w:r>
    </w:p>
    <w:p w:rsidR="00262F3E" w:rsidRPr="00C51A1E" w:rsidRDefault="00262F3E" w:rsidP="00B859EF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 xml:space="preserve">Decrypt Function: 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It shifts letters backward according to the given value of shift (implemented by calling encrypt with negative shift).  </w:t>
      </w:r>
    </w:p>
    <w:p w:rsidR="00262F3E" w:rsidRPr="00C51A1E" w:rsidRDefault="00262F3E" w:rsidP="00311705">
      <w:pPr>
        <w:pStyle w:val="NormalWeb"/>
        <w:spacing w:before="0" w:beforeAutospacing="0" w:after="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Both functions iterate over each character in the input string, determine if it is uppercase or lowercase, shift accordingly using ASCII codes, and preserve non-alphabetic characters as is.</w:t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t>Layout:</w:t>
      </w:r>
    </w:p>
    <w:p w:rsidR="00251E1C" w:rsidRPr="00C51A1E" w:rsidRDefault="00251E1C" w:rsidP="00B859EF">
      <w:pPr>
        <w:pStyle w:val="ListParagraph"/>
        <w:numPr>
          <w:ilvl w:val="0"/>
          <w:numId w:val="10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Responsive, centered content with max widths for readability.</w:t>
      </w:r>
    </w:p>
    <w:p w:rsidR="00251E1C" w:rsidRPr="00C51A1E" w:rsidRDefault="00251E1C" w:rsidP="00B859EF">
      <w:pPr>
        <w:pStyle w:val="ListParagraph"/>
        <w:numPr>
          <w:ilvl w:val="0"/>
          <w:numId w:val="10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Flexbox used for layout in certain sections.</w:t>
      </w:r>
    </w:p>
    <w:p w:rsidR="00251E1C" w:rsidRPr="00C51A1E" w:rsidRDefault="00251E1C" w:rsidP="00B859EF">
      <w:pPr>
        <w:pStyle w:val="ListParagraph"/>
        <w:numPr>
          <w:ilvl w:val="0"/>
          <w:numId w:val="10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Clear separation of sections with headings and spacing.</w:t>
      </w:r>
    </w:p>
    <w:p w:rsidR="00251E1C" w:rsidRPr="00C51A1E" w:rsidRDefault="00251E1C" w:rsidP="00311705">
      <w:pPr>
        <w:spacing w:before="0" w:after="0"/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</w:pPr>
      <w:r w:rsidRPr="00C51A1E">
        <w:rPr>
          <w:rFonts w:asciiTheme="majorBidi" w:hAnsiTheme="majorBidi" w:cstheme="majorBidi"/>
          <w:b/>
          <w:bCs/>
          <w:color w:val="003E75" w:themeColor="background2" w:themeShade="40"/>
          <w:sz w:val="32"/>
          <w:szCs w:val="32"/>
        </w:rPr>
        <w:lastRenderedPageBreak/>
        <w:t>Accessibility:</w:t>
      </w:r>
    </w:p>
    <w:p w:rsidR="00251E1C" w:rsidRPr="00C51A1E" w:rsidRDefault="00251E1C" w:rsidP="00B859EF">
      <w:pPr>
        <w:pStyle w:val="ListParagraph"/>
        <w:numPr>
          <w:ilvl w:val="0"/>
          <w:numId w:val="11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Labels are associated with inputs.</w:t>
      </w:r>
    </w:p>
    <w:p w:rsidR="00251E1C" w:rsidRPr="00C51A1E" w:rsidRDefault="00251E1C" w:rsidP="00B859EF">
      <w:pPr>
        <w:pStyle w:val="ListParagraph"/>
        <w:numPr>
          <w:ilvl w:val="0"/>
          <w:numId w:val="11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Buttons are clearly labeled.</w:t>
      </w:r>
    </w:p>
    <w:p w:rsidR="00251E1C" w:rsidRPr="00C51A1E" w:rsidRDefault="00251E1C" w:rsidP="00B859EF">
      <w:pPr>
        <w:pStyle w:val="ListParagraph"/>
        <w:numPr>
          <w:ilvl w:val="0"/>
          <w:numId w:val="11"/>
        </w:numPr>
        <w:shd w:val="clear" w:color="auto" w:fill="FFFFFF"/>
        <w:spacing w:before="0" w:after="0" w:line="240" w:lineRule="auto"/>
        <w:rPr>
          <w:rFonts w:asciiTheme="majorBidi" w:hAnsiTheme="majorBidi" w:cstheme="majorBidi"/>
          <w:color w:val="262626"/>
          <w:sz w:val="28"/>
          <w:szCs w:val="28"/>
        </w:rPr>
      </w:pPr>
      <w:r w:rsidRPr="00C51A1E">
        <w:rPr>
          <w:rFonts w:asciiTheme="majorBidi" w:hAnsiTheme="majorBidi" w:cstheme="majorBidi"/>
          <w:color w:val="262626"/>
          <w:sz w:val="28"/>
          <w:szCs w:val="28"/>
        </w:rPr>
        <w:t>Textareas have placeholders guiding user input.</w:t>
      </w:r>
    </w:p>
    <w:p w:rsidR="00A03FFC" w:rsidRPr="00C51A1E" w:rsidRDefault="00A03FFC" w:rsidP="00311705">
      <w:pPr>
        <w:pStyle w:val="Heading2"/>
        <w:shd w:val="clear" w:color="auto" w:fill="FFFFFF"/>
        <w:spacing w:before="0" w:line="420" w:lineRule="atLeast"/>
        <w:jc w:val="center"/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</w:pPr>
      <w:r w:rsidRPr="00C51A1E"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  <w:t>JavaScript Functionality</w:t>
      </w:r>
    </w:p>
    <w:p w:rsidR="00A03FFC" w:rsidRPr="00C51A1E" w:rsidRDefault="00A03FFC" w:rsidP="00311705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The function Caesar Cipher (text, shift) contains the main logic: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The shift is normalized with the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modulo 26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Iterates through each character of the input text.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Checks if the character is an alphabetical character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(case-insensitive)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It preserves case by detecting if the character is an uppercase or a lowercase letter.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It shifts letters properly while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wrapping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around the end of the alphabet.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Leaves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non-alphabetical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characters unchanged.</w:t>
      </w:r>
    </w:p>
    <w:p w:rsidR="00A03FFC" w:rsidRPr="00C51A1E" w:rsidRDefault="00A03FFC" w:rsidP="00311705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Event listeners for </w:t>
      </w:r>
      <w:r w:rsidRPr="00C51A1E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Encrypt and Decrypt buttons</w:t>
      </w: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: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Read input text and shift value.</w:t>
      </w:r>
    </w:p>
    <w:p w:rsidR="00A03FFC" w:rsidRPr="00C51A1E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Call Caesar Cipher with a positive or negative shift accordingly.</w:t>
      </w:r>
    </w:p>
    <w:p w:rsidR="00A03FFC" w:rsidRDefault="00A03FFC" w:rsidP="00B859EF">
      <w:pPr>
        <w:pStyle w:val="ListParagraph"/>
        <w:numPr>
          <w:ilvl w:val="0"/>
          <w:numId w:val="12"/>
        </w:num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1A1E">
        <w:rPr>
          <w:rFonts w:asciiTheme="majorBidi" w:hAnsiTheme="majorBidi" w:cstheme="majorBidi"/>
          <w:color w:val="000000" w:themeColor="text1"/>
          <w:sz w:val="28"/>
          <w:szCs w:val="28"/>
        </w:rPr>
        <w:t>Display results in output text area.</w:t>
      </w:r>
    </w:p>
    <w:p w:rsidR="005B3AA1" w:rsidRDefault="005B3AA1" w:rsidP="005B3AA1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</w:p>
    <w:p w:rsidR="005B3AA1" w:rsidRDefault="005B3AA1" w:rsidP="005B3AA1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166DEA16" wp14:editId="2690E8F2">
            <wp:extent cx="6314286" cy="301904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1" w:rsidRDefault="005B3AA1" w:rsidP="005B3AA1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</w:p>
    <w:p w:rsidR="005B3AA1" w:rsidRDefault="005B3AA1" w:rsidP="005B3AA1">
      <w:pPr>
        <w:spacing w:before="0" w:after="0"/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</w:pPr>
      <w:r>
        <w:rPr>
          <w:rFonts w:asciiTheme="majorBidi" w:hAnsiTheme="majorBidi" w:cstheme="majorBidi"/>
          <w:b/>
          <w:bCs/>
          <w:caps/>
          <w:noProof/>
          <w:color w:val="003E75" w:themeColor="background2" w:themeShade="40"/>
          <w:sz w:val="36"/>
          <w:szCs w:val="36"/>
          <w:lang w:eastAsia="en-US"/>
        </w:rPr>
        <w:lastRenderedPageBreak/>
        <w:drawing>
          <wp:anchor distT="0" distB="0" distL="114300" distR="114300" simplePos="0" relativeHeight="251683840" behindDoc="0" locked="0" layoutInCell="1" allowOverlap="1" wp14:anchorId="055E36E7" wp14:editId="0A6CED86">
            <wp:simplePos x="0" y="0"/>
            <wp:positionH relativeFrom="margin">
              <wp:align>right</wp:align>
            </wp:positionH>
            <wp:positionV relativeFrom="paragraph">
              <wp:posOffset>400420</wp:posOffset>
            </wp:positionV>
            <wp:extent cx="6320790" cy="1991360"/>
            <wp:effectExtent l="0" t="0" r="3810" b="8890"/>
            <wp:wrapTight wrapText="bothSides">
              <wp:wrapPolygon edited="0">
                <wp:start x="0" y="0"/>
                <wp:lineTo x="0" y="21490"/>
                <wp:lineTo x="21548" y="21490"/>
                <wp:lineTo x="2154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3AA1" w:rsidRDefault="005B3AA1" w:rsidP="005B3AA1">
      <w:pPr>
        <w:spacing w:before="0" w:after="0"/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</w:pPr>
    </w:p>
    <w:p w:rsidR="00973DAA" w:rsidRDefault="00B15603" w:rsidP="00973DAA">
      <w:pPr>
        <w:spacing w:before="0" w:after="0"/>
        <w:jc w:val="center"/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</w:pPr>
      <w:r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  <w:t>FE</w:t>
      </w:r>
      <w:r w:rsidR="009762CC" w:rsidRPr="00C51A1E"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  <w:t>atures and Benefits</w:t>
      </w:r>
    </w:p>
    <w:p w:rsidR="005B3AA1" w:rsidRPr="00973DAA" w:rsidRDefault="005B3AA1" w:rsidP="00973DAA">
      <w:pPr>
        <w:spacing w:before="0" w:after="0"/>
        <w:jc w:val="center"/>
        <w:rPr>
          <w:rFonts w:asciiTheme="majorBidi" w:hAnsiTheme="majorBidi" w:cstheme="majorBidi"/>
          <w:b/>
          <w:bCs/>
          <w:caps/>
          <w:color w:val="003E75" w:themeColor="background2" w:themeShade="40"/>
          <w:sz w:val="36"/>
          <w:szCs w:val="36"/>
        </w:rPr>
      </w:pPr>
    </w:p>
    <w:tbl>
      <w:tblPr>
        <w:tblW w:w="93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9"/>
        <w:gridCol w:w="3580"/>
        <w:gridCol w:w="4916"/>
      </w:tblGrid>
      <w:tr w:rsidR="009762CC" w:rsidRPr="00C51A1E" w:rsidTr="00C51A1E">
        <w:trPr>
          <w:trHeight w:val="300"/>
          <w:tblHeader/>
        </w:trPr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9762CC" w:rsidRDefault="009762CC" w:rsidP="00311705">
            <w:pPr>
              <w:spacing w:before="0"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b/>
                <w:bCs/>
                <w:color w:val="auto"/>
                <w:sz w:val="28"/>
                <w:szCs w:val="28"/>
                <w:lang w:eastAsia="en-US"/>
              </w:rPr>
              <w:t>Features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b/>
                <w:bCs/>
                <w:color w:val="auto"/>
                <w:sz w:val="28"/>
                <w:szCs w:val="28"/>
                <w:lang w:eastAsia="en-US"/>
              </w:rPr>
              <w:t>Benefits</w:t>
            </w:r>
          </w:p>
        </w:tc>
      </w:tr>
      <w:tr w:rsidR="009762CC" w:rsidRPr="00C51A1E" w:rsidTr="00C51A1E">
        <w:trPr>
          <w:trHeight w:val="889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Complete Caesar cipher encryption and decryption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Users can easily encode and decode messages</w:t>
            </w:r>
          </w:p>
        </w:tc>
      </w:tr>
      <w:tr w:rsidR="009762CC" w:rsidRPr="00C51A1E" w:rsidTr="00C51A1E">
        <w:trPr>
          <w:trHeight w:val="901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Preserves letter case and non-letter characters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Maintains original text format and readability</w:t>
            </w:r>
          </w:p>
        </w:tc>
      </w:tr>
      <w:tr w:rsidR="009762CC" w:rsidRPr="00C51A1E" w:rsidTr="00C51A1E">
        <w:trPr>
          <w:trHeight w:val="589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Supports negative and large shift values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Accurate results for all valid shift inputs</w:t>
            </w:r>
          </w:p>
        </w:tc>
      </w:tr>
      <w:tr w:rsidR="009762CC" w:rsidRPr="00C51A1E" w:rsidTr="00C51A1E">
        <w:trPr>
          <w:trHeight w:val="600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Modern design with good usability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Intuitive and pleasant user experience</w:t>
            </w:r>
          </w:p>
        </w:tc>
      </w:tr>
      <w:tr w:rsidR="009762CC" w:rsidRPr="00C51A1E" w:rsidTr="00C51A1E">
        <w:trPr>
          <w:trHeight w:val="889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Informative content on cipher history and operation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Educational value for users</w:t>
            </w:r>
          </w:p>
        </w:tc>
      </w:tr>
      <w:tr w:rsidR="009762CC" w:rsidRPr="00C51A1E" w:rsidTr="00C51A1E">
        <w:trPr>
          <w:trHeight w:val="589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Navigation sections for information and tools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Easy access to learning materials and functions</w:t>
            </w:r>
          </w:p>
        </w:tc>
      </w:tr>
      <w:tr w:rsidR="009762CC" w:rsidRPr="00C51A1E" w:rsidTr="00C51A1E">
        <w:trPr>
          <w:trHeight w:val="589"/>
        </w:trPr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2CC" w:rsidRPr="00C51A1E" w:rsidRDefault="009762CC" w:rsidP="00B859EF">
            <w:pPr>
              <w:pStyle w:val="ListParagraph"/>
              <w:numPr>
                <w:ilvl w:val="0"/>
                <w:numId w:val="13"/>
              </w:num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Responsive and attractive appearance</w:t>
            </w:r>
          </w:p>
        </w:tc>
        <w:tc>
          <w:tcPr>
            <w:tcW w:w="4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762CC" w:rsidRPr="009762CC" w:rsidRDefault="009762CC" w:rsidP="00311705">
            <w:pPr>
              <w:spacing w:before="0" w:after="0" w:line="240" w:lineRule="auto"/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</w:pPr>
            <w:r w:rsidRPr="009762CC">
              <w:rPr>
                <w:rFonts w:asciiTheme="majorBidi" w:eastAsia="Times New Roman" w:hAnsiTheme="majorBidi" w:cstheme="majorBidi"/>
                <w:color w:val="auto"/>
                <w:sz w:val="28"/>
                <w:szCs w:val="28"/>
                <w:lang w:eastAsia="en-US"/>
              </w:rPr>
              <w:t>Works well on various devices and looks appealing</w:t>
            </w:r>
          </w:p>
        </w:tc>
      </w:tr>
    </w:tbl>
    <w:p w:rsidR="009762CC" w:rsidRPr="00C51A1E" w:rsidRDefault="009762CC" w:rsidP="00311705">
      <w:pPr>
        <w:pStyle w:val="Heading2"/>
        <w:shd w:val="clear" w:color="auto" w:fill="FFFFFF"/>
        <w:spacing w:before="0" w:line="420" w:lineRule="atLeast"/>
        <w:jc w:val="center"/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</w:pPr>
      <w:r w:rsidRPr="00C51A1E"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  <w:lastRenderedPageBreak/>
        <w:t>Limitations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The marquee element is deprecated in modern HTML standards.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Input validation is minimal; no warnings for invalid or empty inputs.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Accessibility features (like ARIA labels and keyboard navigation hints) are lacking.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No reset button to clear inputs and outputs.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No examples or presets for common shift values.</w:t>
      </w:r>
    </w:p>
    <w:p w:rsidR="009762CC" w:rsidRPr="009762CC" w:rsidRDefault="009762CC" w:rsidP="00B859EF">
      <w:pPr>
        <w:numPr>
          <w:ilvl w:val="0"/>
          <w:numId w:val="14"/>
        </w:numPr>
        <w:shd w:val="clear" w:color="auto" w:fill="FFFFFF"/>
        <w:spacing w:before="0" w:after="0" w:line="240" w:lineRule="auto"/>
        <w:ind w:left="0"/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</w:pPr>
      <w:r w:rsidRPr="009762CC">
        <w:rPr>
          <w:rFonts w:asciiTheme="majorBidi" w:eastAsia="Times New Roman" w:hAnsiTheme="majorBidi" w:cstheme="majorBidi"/>
          <w:color w:val="262626"/>
          <w:sz w:val="28"/>
          <w:szCs w:val="28"/>
          <w:lang w:eastAsia="en-US"/>
        </w:rPr>
        <w:t>No copy-to-clipboard functionality for output text.</w:t>
      </w:r>
    </w:p>
    <w:p w:rsidR="009762CC" w:rsidRPr="00C51A1E" w:rsidRDefault="009762CC" w:rsidP="00311705">
      <w:pPr>
        <w:spacing w:before="0" w:after="0"/>
        <w:rPr>
          <w:rFonts w:asciiTheme="majorBidi" w:hAnsiTheme="majorBidi" w:cstheme="majorBidi"/>
        </w:rPr>
      </w:pPr>
    </w:p>
    <w:p w:rsidR="009762CC" w:rsidRPr="00F50502" w:rsidRDefault="00C03ED2" w:rsidP="00311705">
      <w:pPr>
        <w:pStyle w:val="Heading2"/>
        <w:shd w:val="clear" w:color="auto" w:fill="FFFFFF"/>
        <w:spacing w:before="0" w:line="420" w:lineRule="atLeast"/>
        <w:jc w:val="center"/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</w:pPr>
      <w:r w:rsidRPr="00F50502"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  <w:t>Testing and Validation</w:t>
      </w:r>
    </w:p>
    <w:p w:rsidR="00F50502" w:rsidRPr="00804C94" w:rsidRDefault="00B46E01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69504" behindDoc="0" locked="0" layoutInCell="1" allowOverlap="1" wp14:anchorId="667765C1" wp14:editId="0D87832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164205" cy="1899920"/>
            <wp:effectExtent l="0" t="0" r="0" b="5080"/>
            <wp:wrapThrough wrapText="bothSides">
              <wp:wrapPolygon edited="0">
                <wp:start x="0" y="0"/>
                <wp:lineTo x="0" y="21441"/>
                <wp:lineTo x="21457" y="21441"/>
                <wp:lineTo x="21457" y="0"/>
                <wp:lineTo x="0" y="0"/>
              </wp:wrapPolygon>
            </wp:wrapThrough>
            <wp:docPr id="48791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58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11071" r="9594" b="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1: Basic Encryption</w:t>
      </w:r>
    </w:p>
    <w:p w:rsidR="00F50502" w:rsidRPr="00804C94" w:rsidRDefault="00F50502" w:rsidP="00B859EF">
      <w:pPr>
        <w:pStyle w:val="ListParagraph"/>
        <w:numPr>
          <w:ilvl w:val="3"/>
          <w:numId w:val="20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"HELLO", Shift: 3 </w:t>
      </w:r>
    </w:p>
    <w:p w:rsidR="00F50502" w:rsidRPr="00804C94" w:rsidRDefault="00B46E01" w:rsidP="00B859EF">
      <w:pPr>
        <w:pStyle w:val="ListParagraph"/>
        <w:numPr>
          <w:ilvl w:val="3"/>
          <w:numId w:val="20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67456" behindDoc="0" locked="0" layoutInCell="1" allowOverlap="1" wp14:anchorId="22BFCB3C" wp14:editId="32E482A2">
            <wp:simplePos x="0" y="0"/>
            <wp:positionH relativeFrom="margin">
              <wp:posOffset>37769</wp:posOffset>
            </wp:positionH>
            <wp:positionV relativeFrom="paragraph">
              <wp:posOffset>361205</wp:posOffset>
            </wp:positionV>
            <wp:extent cx="3101008" cy="2028216"/>
            <wp:effectExtent l="0" t="0" r="4445" b="0"/>
            <wp:wrapThrough wrapText="bothSides">
              <wp:wrapPolygon edited="0">
                <wp:start x="0" y="0"/>
                <wp:lineTo x="0" y="21302"/>
                <wp:lineTo x="21498" y="21302"/>
                <wp:lineTo x="21498" y="0"/>
                <wp:lineTo x="0" y="0"/>
              </wp:wrapPolygon>
            </wp:wrapThrough>
            <wp:docPr id="213109490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490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" t="8178" r="1980" b="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70" cy="20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Output:"KHOOR"</w:t>
      </w:r>
      <w:r w:rsidRPr="00804C94">
        <w:rPr>
          <w:noProof/>
          <w:color w:val="000000" w:themeColor="text1"/>
        </w:rPr>
        <w:t xml:space="preserve"> </w:t>
      </w:r>
      <w:r w:rsidR="00F50502" w:rsidRPr="00804C9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</w:t>
      </w:r>
    </w:p>
    <w:p w:rsidR="00F50502" w:rsidRPr="00804C94" w:rsidRDefault="00F50502" w:rsidP="00311705">
      <w:pPr>
        <w:spacing w:before="0" w:after="0"/>
        <w:rPr>
          <w:color w:val="000000" w:themeColor="text1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Basic Decryption</w:t>
      </w:r>
    </w:p>
    <w:p w:rsidR="00F50502" w:rsidRPr="00804C94" w:rsidRDefault="00F50502" w:rsidP="00B859EF">
      <w:pPr>
        <w:pStyle w:val="ListParagraph"/>
        <w:numPr>
          <w:ilvl w:val="0"/>
          <w:numId w:val="21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"KHOOR", Shift: 3 </w:t>
      </w:r>
    </w:p>
    <w:p w:rsidR="00F50502" w:rsidRPr="00804C94" w:rsidRDefault="00F50502" w:rsidP="00B859EF">
      <w:pPr>
        <w:pStyle w:val="ListParagraph"/>
        <w:numPr>
          <w:ilvl w:val="0"/>
          <w:numId w:val="21"/>
        </w:num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Output:"HELLO"</w:t>
      </w:r>
    </w:p>
    <w:p w:rsidR="00F50502" w:rsidRPr="00804C94" w:rsidRDefault="00B46E01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0528" behindDoc="1" locked="0" layoutInCell="1" allowOverlap="1" wp14:anchorId="03743F6C" wp14:editId="1DB1B90D">
            <wp:simplePos x="0" y="0"/>
            <wp:positionH relativeFrom="margin">
              <wp:posOffset>3329305</wp:posOffset>
            </wp:positionH>
            <wp:positionV relativeFrom="paragraph">
              <wp:posOffset>7620</wp:posOffset>
            </wp:positionV>
            <wp:extent cx="3121025" cy="1764665"/>
            <wp:effectExtent l="0" t="0" r="3175" b="6985"/>
            <wp:wrapTight wrapText="bothSides">
              <wp:wrapPolygon edited="0">
                <wp:start x="0" y="0"/>
                <wp:lineTo x="0" y="21452"/>
                <wp:lineTo x="21490" y="21452"/>
                <wp:lineTo x="21490" y="0"/>
                <wp:lineTo x="0" y="0"/>
              </wp:wrapPolygon>
            </wp:wrapTight>
            <wp:docPr id="201206307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307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" t="9239" r="4463" b="5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2</w:t>
      </w:r>
      <w:r w:rsidR="00F50502" w:rsidRPr="00804C9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</w:t>
      </w:r>
      <w:r w:rsidR="00F50502"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Wrap Around Encryption</w:t>
      </w:r>
    </w:p>
    <w:p w:rsidR="00F50502" w:rsidRPr="00804C94" w:rsidRDefault="00F50502" w:rsidP="00B859EF">
      <w:pPr>
        <w:pStyle w:val="ListParagraph"/>
        <w:numPr>
          <w:ilvl w:val="0"/>
          <w:numId w:val="22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"XYZ", Shift: 3 </w:t>
      </w:r>
    </w:p>
    <w:p w:rsidR="00F50502" w:rsidRPr="00804C94" w:rsidRDefault="00B46E01" w:rsidP="00B859EF">
      <w:pPr>
        <w:pStyle w:val="ListParagraph"/>
        <w:numPr>
          <w:ilvl w:val="0"/>
          <w:numId w:val="22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1552" behindDoc="1" locked="0" layoutInCell="1" allowOverlap="1" wp14:anchorId="4614DEA5" wp14:editId="29AE3F40">
            <wp:simplePos x="0" y="0"/>
            <wp:positionH relativeFrom="margin">
              <wp:posOffset>-34290</wp:posOffset>
            </wp:positionH>
            <wp:positionV relativeFrom="paragraph">
              <wp:posOffset>424815</wp:posOffset>
            </wp:positionV>
            <wp:extent cx="3287395" cy="1685290"/>
            <wp:effectExtent l="0" t="0" r="8255" b="0"/>
            <wp:wrapTight wrapText="bothSides">
              <wp:wrapPolygon edited="0">
                <wp:start x="0" y="0"/>
                <wp:lineTo x="0" y="21242"/>
                <wp:lineTo x="21529" y="21242"/>
                <wp:lineTo x="21529" y="0"/>
                <wp:lineTo x="0" y="0"/>
              </wp:wrapPolygon>
            </wp:wrapTight>
            <wp:docPr id="26041557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15573" name="Picture 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10252" r="2918" b="5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</w:t>
      </w: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: "ABC”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Wrap Around Decryption</w:t>
      </w:r>
    </w:p>
    <w:p w:rsidR="00F50502" w:rsidRPr="00804C94" w:rsidRDefault="00F50502" w:rsidP="00B859EF">
      <w:pPr>
        <w:pStyle w:val="ListParagraph"/>
        <w:numPr>
          <w:ilvl w:val="0"/>
          <w:numId w:val="23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"ABC", Shift: 3 </w:t>
      </w:r>
    </w:p>
    <w:p w:rsidR="00F50502" w:rsidRPr="00804C94" w:rsidRDefault="00B77A94" w:rsidP="00B859EF">
      <w:pPr>
        <w:pStyle w:val="ListParagraph"/>
        <w:numPr>
          <w:ilvl w:val="0"/>
          <w:numId w:val="23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noProof/>
          <w:color w:val="000000" w:themeColor="text1"/>
          <w:lang w:eastAsia="en-US"/>
        </w:rPr>
        <w:lastRenderedPageBreak/>
        <w:drawing>
          <wp:anchor distT="0" distB="0" distL="114300" distR="114300" simplePos="0" relativeHeight="251672576" behindDoc="1" locked="0" layoutInCell="1" allowOverlap="1" wp14:anchorId="1CBD55E4" wp14:editId="2694C4ED">
            <wp:simplePos x="0" y="0"/>
            <wp:positionH relativeFrom="margin">
              <wp:posOffset>2937185</wp:posOffset>
            </wp:positionH>
            <wp:positionV relativeFrom="paragraph">
              <wp:posOffset>605</wp:posOffset>
            </wp:positionV>
            <wp:extent cx="3530269" cy="1843303"/>
            <wp:effectExtent l="0" t="0" r="0" b="5080"/>
            <wp:wrapTight wrapText="bothSides">
              <wp:wrapPolygon edited="0">
                <wp:start x="0" y="0"/>
                <wp:lineTo x="0" y="21436"/>
                <wp:lineTo x="21448" y="21436"/>
                <wp:lineTo x="21448" y="0"/>
                <wp:lineTo x="0" y="0"/>
              </wp:wrapPolygon>
            </wp:wrapTight>
            <wp:docPr id="1678614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" t="10810" r="2938" b="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269" cy="18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XYZ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3: Mixed Case Encryption</w:t>
      </w:r>
    </w:p>
    <w:p w:rsidR="00F50502" w:rsidRPr="00804C94" w:rsidRDefault="00F50502" w:rsidP="00B859EF">
      <w:pPr>
        <w:pStyle w:val="ListParagraph"/>
        <w:numPr>
          <w:ilvl w:val="0"/>
          <w:numId w:val="24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"Hello World", Shift: 5 </w:t>
      </w:r>
    </w:p>
    <w:p w:rsidR="00F50502" w:rsidRPr="00804C94" w:rsidRDefault="00F50502" w:rsidP="00B859EF">
      <w:pPr>
        <w:pStyle w:val="ListParagraph"/>
        <w:numPr>
          <w:ilvl w:val="0"/>
          <w:numId w:val="24"/>
        </w:num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"Mjqqt Btwqi"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77A94" w:rsidRPr="00804C94" w:rsidRDefault="00B77A94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3600" behindDoc="1" locked="0" layoutInCell="1" allowOverlap="1" wp14:anchorId="34537B4F" wp14:editId="01AE5CEB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3657600" cy="1880870"/>
            <wp:effectExtent l="0" t="0" r="0" b="5080"/>
            <wp:wrapTight wrapText="bothSides">
              <wp:wrapPolygon edited="0">
                <wp:start x="0" y="0"/>
                <wp:lineTo x="0" y="21440"/>
                <wp:lineTo x="21488" y="21440"/>
                <wp:lineTo x="21488" y="0"/>
                <wp:lineTo x="0" y="0"/>
              </wp:wrapPolygon>
            </wp:wrapTight>
            <wp:docPr id="10277353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8437" r="2557" b="6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Mixed Case Decryption</w:t>
      </w:r>
    </w:p>
    <w:p w:rsidR="00F50502" w:rsidRPr="00804C94" w:rsidRDefault="00F50502" w:rsidP="00B859EF">
      <w:pPr>
        <w:pStyle w:val="ListParagraph"/>
        <w:numPr>
          <w:ilvl w:val="0"/>
          <w:numId w:val="25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"Miqqt Btwqi", Shift: 5 </w:t>
      </w:r>
    </w:p>
    <w:p w:rsidR="00F50502" w:rsidRPr="00804C94" w:rsidRDefault="00F50502" w:rsidP="00B859EF">
      <w:pPr>
        <w:pStyle w:val="ListParagraph"/>
        <w:numPr>
          <w:ilvl w:val="0"/>
          <w:numId w:val="25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 Hello World 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46E01" w:rsidRPr="00804C94" w:rsidRDefault="00B46E01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77A94" w:rsidRPr="00804C94" w:rsidRDefault="00B77A94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4: Special Characters Encryption</w:t>
      </w:r>
    </w:p>
    <w:p w:rsidR="00F50502" w:rsidRPr="00804C94" w:rsidRDefault="00B77A94" w:rsidP="00B859EF">
      <w:pPr>
        <w:pStyle w:val="ListParagraph"/>
        <w:numPr>
          <w:ilvl w:val="2"/>
          <w:numId w:val="26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4624" behindDoc="1" locked="0" layoutInCell="1" allowOverlap="1" wp14:anchorId="192F6755" wp14:editId="4A9BF80E">
            <wp:simplePos x="0" y="0"/>
            <wp:positionH relativeFrom="margin">
              <wp:posOffset>2766370</wp:posOffset>
            </wp:positionH>
            <wp:positionV relativeFrom="paragraph">
              <wp:posOffset>15786</wp:posOffset>
            </wp:positionV>
            <wp:extent cx="3727450" cy="1924685"/>
            <wp:effectExtent l="0" t="0" r="6350" b="0"/>
            <wp:wrapTight wrapText="bothSides">
              <wp:wrapPolygon edited="0">
                <wp:start x="0" y="0"/>
                <wp:lineTo x="0" y="21379"/>
                <wp:lineTo x="21526" y="21379"/>
                <wp:lineTo x="21526" y="0"/>
                <wp:lineTo x="0" y="0"/>
              </wp:wrapPolygon>
            </wp:wrapTight>
            <wp:docPr id="11762953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" t="7011" r="10727" b="5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"Hello, World! 123", Shift: 7</w:t>
      </w:r>
    </w:p>
    <w:p w:rsidR="00F50502" w:rsidRPr="00804C94" w:rsidRDefault="00F50502" w:rsidP="00B859EF">
      <w:pPr>
        <w:pStyle w:val="ListParagraph"/>
        <w:numPr>
          <w:ilvl w:val="2"/>
          <w:numId w:val="26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"Olssv, Dvysk! 123"</w:t>
      </w:r>
    </w:p>
    <w:p w:rsidR="00B77A94" w:rsidRPr="00804C94" w:rsidRDefault="00B77A94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:rsidR="00B77A94" w:rsidRPr="00804C94" w:rsidRDefault="00B77A94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:rsidR="00B77A94" w:rsidRPr="00804C94" w:rsidRDefault="00B77A94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Special Characters Decryption</w:t>
      </w:r>
    </w:p>
    <w:p w:rsidR="00B46E01" w:rsidRPr="00804C94" w:rsidRDefault="00B77A94" w:rsidP="00B859EF">
      <w:pPr>
        <w:pStyle w:val="ListParagraph"/>
        <w:numPr>
          <w:ilvl w:val="0"/>
          <w:numId w:val="27"/>
        </w:num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sz w:val="18"/>
          <w:szCs w:val="18"/>
          <w:lang w:eastAsia="en-US"/>
        </w:rPr>
        <w:drawing>
          <wp:anchor distT="0" distB="0" distL="114300" distR="114300" simplePos="0" relativeHeight="251675648" behindDoc="1" locked="0" layoutInCell="1" allowOverlap="1" wp14:anchorId="5C880933" wp14:editId="69D5DABE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919855" cy="1987550"/>
            <wp:effectExtent l="0" t="0" r="4445" b="0"/>
            <wp:wrapTight wrapText="bothSides">
              <wp:wrapPolygon edited="0">
                <wp:start x="0" y="0"/>
                <wp:lineTo x="0" y="21324"/>
                <wp:lineTo x="21520" y="21324"/>
                <wp:lineTo x="21520" y="0"/>
                <wp:lineTo x="0" y="0"/>
              </wp:wrapPolygon>
            </wp:wrapTight>
            <wp:docPr id="1675920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10461" r="3690" b="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 Olssv, Dvysk! 123", Shift: 7</w:t>
      </w:r>
    </w:p>
    <w:p w:rsidR="00F50502" w:rsidRPr="00804C94" w:rsidRDefault="00F50502" w:rsidP="00B859EF">
      <w:pPr>
        <w:pStyle w:val="ListParagraph"/>
        <w:numPr>
          <w:ilvl w:val="0"/>
          <w:numId w:val="27"/>
        </w:num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"HELLO, WORLD! 123</w:t>
      </w:r>
      <w:r w:rsidRPr="00804C94">
        <w:rPr>
          <w:rFonts w:ascii="Times New Roman" w:hAnsi="Times New Roman" w:cs="Times New Roman"/>
          <w:color w:val="000000" w:themeColor="text1"/>
          <w:sz w:val="32"/>
          <w:szCs w:val="32"/>
        </w:rPr>
        <w:t>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46E01" w:rsidRPr="00804C94" w:rsidRDefault="00B46E01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46E01" w:rsidRPr="00804C94" w:rsidRDefault="00B46E01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B46E01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6672" behindDoc="1" locked="0" layoutInCell="1" allowOverlap="1" wp14:anchorId="4C359678" wp14:editId="3EDA6591">
            <wp:simplePos x="0" y="0"/>
            <wp:positionH relativeFrom="margin">
              <wp:align>right</wp:align>
            </wp:positionH>
            <wp:positionV relativeFrom="paragraph">
              <wp:posOffset>8639</wp:posOffset>
            </wp:positionV>
            <wp:extent cx="3741331" cy="1957421"/>
            <wp:effectExtent l="0" t="0" r="0" b="5080"/>
            <wp:wrapTight wrapText="bothSides">
              <wp:wrapPolygon edited="0">
                <wp:start x="0" y="0"/>
                <wp:lineTo x="0" y="21446"/>
                <wp:lineTo x="21450" y="21446"/>
                <wp:lineTo x="21450" y="0"/>
                <wp:lineTo x="0" y="0"/>
              </wp:wrapPolygon>
            </wp:wrapTight>
            <wp:docPr id="50274445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4445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10230" r="3690" b="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331" cy="195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5: Zero Shift Encryption</w:t>
      </w:r>
    </w:p>
    <w:p w:rsidR="00F50502" w:rsidRPr="00804C94" w:rsidRDefault="00F50502" w:rsidP="00B859EF">
      <w:pPr>
        <w:pStyle w:val="ListParagraph"/>
        <w:numPr>
          <w:ilvl w:val="1"/>
          <w:numId w:val="28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"TEST", Shift: 0</w:t>
      </w:r>
    </w:p>
    <w:p w:rsidR="00F50502" w:rsidRPr="00804C94" w:rsidRDefault="00F50502" w:rsidP="00B859EF">
      <w:pPr>
        <w:pStyle w:val="ListParagraph"/>
        <w:numPr>
          <w:ilvl w:val="1"/>
          <w:numId w:val="28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"TEST"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11705" w:rsidRPr="00804C94" w:rsidRDefault="00311705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E4E7C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E4E7C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7696" behindDoc="1" locked="0" layoutInCell="1" allowOverlap="1" wp14:anchorId="5B773BB3" wp14:editId="083A1B92">
            <wp:simplePos x="0" y="0"/>
            <wp:positionH relativeFrom="margin">
              <wp:posOffset>-111760</wp:posOffset>
            </wp:positionH>
            <wp:positionV relativeFrom="paragraph">
              <wp:posOffset>236220</wp:posOffset>
            </wp:positionV>
            <wp:extent cx="3604260" cy="1885315"/>
            <wp:effectExtent l="0" t="0" r="0" b="635"/>
            <wp:wrapTight wrapText="bothSides">
              <wp:wrapPolygon edited="0">
                <wp:start x="0" y="0"/>
                <wp:lineTo x="0" y="21389"/>
                <wp:lineTo x="21463" y="21389"/>
                <wp:lineTo x="21463" y="0"/>
                <wp:lineTo x="0" y="0"/>
              </wp:wrapPolygon>
            </wp:wrapTight>
            <wp:docPr id="120465608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4445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10230" r="3690" b="3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4E7C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Zero Shift Decryption</w:t>
      </w:r>
    </w:p>
    <w:p w:rsidR="00F50502" w:rsidRPr="00804C94" w:rsidRDefault="00F50502" w:rsidP="00B859EF">
      <w:pPr>
        <w:pStyle w:val="ListParagraph"/>
        <w:numPr>
          <w:ilvl w:val="0"/>
          <w:numId w:val="29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"TEST", Shift: 0</w:t>
      </w:r>
    </w:p>
    <w:p w:rsidR="00F50502" w:rsidRPr="00804C94" w:rsidRDefault="00F50502" w:rsidP="00B859EF">
      <w:pPr>
        <w:pStyle w:val="ListParagraph"/>
        <w:numPr>
          <w:ilvl w:val="0"/>
          <w:numId w:val="29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"TEST"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E4E7C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8720" behindDoc="1" locked="0" layoutInCell="1" allowOverlap="1" wp14:anchorId="384065D7" wp14:editId="198FAC9E">
            <wp:simplePos x="0" y="0"/>
            <wp:positionH relativeFrom="margin">
              <wp:align>right</wp:align>
            </wp:positionH>
            <wp:positionV relativeFrom="paragraph">
              <wp:posOffset>411347</wp:posOffset>
            </wp:positionV>
            <wp:extent cx="3632200" cy="1888490"/>
            <wp:effectExtent l="0" t="0" r="6350" b="0"/>
            <wp:wrapTight wrapText="bothSides">
              <wp:wrapPolygon edited="0">
                <wp:start x="0" y="0"/>
                <wp:lineTo x="0" y="21353"/>
                <wp:lineTo x="21524" y="21353"/>
                <wp:lineTo x="21524" y="0"/>
                <wp:lineTo x="0" y="0"/>
              </wp:wrapPolygon>
            </wp:wrapTight>
            <wp:docPr id="15608781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" t="10911" r="2944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4E7C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6: Negative Shift</w:t>
      </w:r>
      <w:r w:rsidRPr="00804C9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Encryption</w:t>
      </w:r>
    </w:p>
    <w:p w:rsidR="00F50502" w:rsidRPr="00804C94" w:rsidRDefault="00F50502" w:rsidP="00B859EF">
      <w:pPr>
        <w:pStyle w:val="ListParagraph"/>
        <w:numPr>
          <w:ilvl w:val="0"/>
          <w:numId w:val="30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Input: "HELLO", Shift: -3 </w:t>
      </w:r>
    </w:p>
    <w:p w:rsidR="00F50502" w:rsidRPr="00804C94" w:rsidRDefault="00F50502" w:rsidP="00B859EF">
      <w:pPr>
        <w:pStyle w:val="ListParagraph"/>
        <w:numPr>
          <w:ilvl w:val="0"/>
          <w:numId w:val="30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"EBIIL"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AE4E7C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79744" behindDoc="1" locked="0" layoutInCell="1" allowOverlap="1" wp14:anchorId="37DDF620" wp14:editId="59380376">
            <wp:simplePos x="0" y="0"/>
            <wp:positionH relativeFrom="margin">
              <wp:align>left</wp:align>
            </wp:positionH>
            <wp:positionV relativeFrom="paragraph">
              <wp:posOffset>394335</wp:posOffset>
            </wp:positionV>
            <wp:extent cx="3769995" cy="1860550"/>
            <wp:effectExtent l="0" t="0" r="1905" b="6350"/>
            <wp:wrapTight wrapText="bothSides">
              <wp:wrapPolygon edited="0">
                <wp:start x="0" y="0"/>
                <wp:lineTo x="0" y="21453"/>
                <wp:lineTo x="21502" y="21453"/>
                <wp:lineTo x="21502" y="0"/>
                <wp:lineTo x="0" y="0"/>
              </wp:wrapPolygon>
            </wp:wrapTight>
            <wp:docPr id="12941014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11453" r="3988" b="6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Negative Shift</w:t>
      </w:r>
      <w:r w:rsidRPr="00804C9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Decryption</w:t>
      </w:r>
    </w:p>
    <w:p w:rsidR="00F50502" w:rsidRPr="00804C94" w:rsidRDefault="00F50502" w:rsidP="00B859EF">
      <w:pPr>
        <w:pStyle w:val="ListParagraph"/>
        <w:numPr>
          <w:ilvl w:val="0"/>
          <w:numId w:val="31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"EBIIL", Shift: -3</w:t>
      </w:r>
    </w:p>
    <w:p w:rsidR="00F50502" w:rsidRPr="00804C94" w:rsidRDefault="00F50502" w:rsidP="00B859EF">
      <w:pPr>
        <w:pStyle w:val="ListParagraph"/>
        <w:numPr>
          <w:ilvl w:val="0"/>
          <w:numId w:val="31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"HELLO"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11705" w:rsidRPr="00804C94" w:rsidRDefault="00311705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311705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lastRenderedPageBreak/>
        <w:drawing>
          <wp:anchor distT="0" distB="0" distL="114300" distR="114300" simplePos="0" relativeHeight="251680768" behindDoc="1" locked="0" layoutInCell="1" allowOverlap="1" wp14:anchorId="54E9BDE7" wp14:editId="2627204F">
            <wp:simplePos x="0" y="0"/>
            <wp:positionH relativeFrom="margin">
              <wp:posOffset>2589826</wp:posOffset>
            </wp:positionH>
            <wp:positionV relativeFrom="paragraph">
              <wp:posOffset>20394</wp:posOffset>
            </wp:positionV>
            <wp:extent cx="3959308" cy="2023763"/>
            <wp:effectExtent l="0" t="0" r="3175" b="0"/>
            <wp:wrapTight wrapText="bothSides">
              <wp:wrapPolygon edited="0">
                <wp:start x="0" y="0"/>
                <wp:lineTo x="0" y="21349"/>
                <wp:lineTo x="21513" y="21349"/>
                <wp:lineTo x="21513" y="0"/>
                <wp:lineTo x="0" y="0"/>
              </wp:wrapPolygon>
            </wp:wrapTight>
            <wp:docPr id="19534216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 t="12679" r="3124" b="4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08" cy="202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502"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Case 7: Large Shift Encryption</w:t>
      </w:r>
    </w:p>
    <w:p w:rsidR="00F50502" w:rsidRPr="00804C94" w:rsidRDefault="00F50502" w:rsidP="00B859EF">
      <w:pPr>
        <w:pStyle w:val="ListParagraph"/>
        <w:numPr>
          <w:ilvl w:val="0"/>
          <w:numId w:val="32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"ABC", Shift: 29</w:t>
      </w:r>
    </w:p>
    <w:p w:rsidR="00F50502" w:rsidRPr="00804C94" w:rsidRDefault="00F50502" w:rsidP="00B859EF">
      <w:pPr>
        <w:pStyle w:val="ListParagraph"/>
        <w:numPr>
          <w:ilvl w:val="0"/>
          <w:numId w:val="32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Output: "DEF" 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130DF9" w:rsidRPr="00804C94" w:rsidRDefault="00130DF9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130DF9" w:rsidRPr="00804C94" w:rsidRDefault="00130DF9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4C94">
        <w:rPr>
          <w:noProof/>
          <w:color w:val="000000" w:themeColor="text1"/>
          <w:lang w:eastAsia="en-US"/>
        </w:rPr>
        <w:drawing>
          <wp:anchor distT="0" distB="0" distL="114300" distR="114300" simplePos="0" relativeHeight="251681792" behindDoc="1" locked="0" layoutInCell="1" allowOverlap="1" wp14:anchorId="460F44ED" wp14:editId="52D403D9">
            <wp:simplePos x="0" y="0"/>
            <wp:positionH relativeFrom="margin">
              <wp:posOffset>-86848</wp:posOffset>
            </wp:positionH>
            <wp:positionV relativeFrom="paragraph">
              <wp:posOffset>371357</wp:posOffset>
            </wp:positionV>
            <wp:extent cx="4110990" cy="2154555"/>
            <wp:effectExtent l="0" t="0" r="3810" b="0"/>
            <wp:wrapTight wrapText="bothSides">
              <wp:wrapPolygon edited="0">
                <wp:start x="0" y="0"/>
                <wp:lineTo x="0" y="21390"/>
                <wp:lineTo x="21520" y="21390"/>
                <wp:lineTo x="21520" y="0"/>
                <wp:lineTo x="0" y="0"/>
              </wp:wrapPolygon>
            </wp:wrapTight>
            <wp:docPr id="1144028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" t="9361" r="3287" b="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4C9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Large Shift Decryption</w:t>
      </w:r>
    </w:p>
    <w:p w:rsidR="00F50502" w:rsidRPr="00804C94" w:rsidRDefault="00F50502" w:rsidP="00B859EF">
      <w:pPr>
        <w:pStyle w:val="ListParagraph"/>
        <w:numPr>
          <w:ilvl w:val="0"/>
          <w:numId w:val="33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Input: "DEF", Shift: 29</w:t>
      </w:r>
    </w:p>
    <w:p w:rsidR="00F50502" w:rsidRPr="00804C94" w:rsidRDefault="00F50502" w:rsidP="00B859EF">
      <w:pPr>
        <w:pStyle w:val="ListParagraph"/>
        <w:numPr>
          <w:ilvl w:val="0"/>
          <w:numId w:val="33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4C94">
        <w:rPr>
          <w:rFonts w:ascii="Times New Roman" w:hAnsi="Times New Roman" w:cs="Times New Roman"/>
          <w:color w:val="000000" w:themeColor="text1"/>
          <w:sz w:val="28"/>
          <w:szCs w:val="28"/>
        </w:rPr>
        <w:t>Output: "ABC"</w:t>
      </w:r>
    </w:p>
    <w:p w:rsidR="00F50502" w:rsidRPr="00804C94" w:rsidRDefault="00F50502" w:rsidP="00311705">
      <w:pPr>
        <w:spacing w:before="0"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50502" w:rsidRDefault="00F50502" w:rsidP="00311705">
      <w:pPr>
        <w:spacing w:before="0" w:after="0"/>
        <w:rPr>
          <w:rFonts w:ascii="Times New Roman" w:hAnsi="Times New Roman" w:cs="Times New Roman"/>
          <w:sz w:val="32"/>
          <w:szCs w:val="32"/>
        </w:rPr>
      </w:pPr>
    </w:p>
    <w:p w:rsidR="009762CC" w:rsidRDefault="009762CC" w:rsidP="00311705">
      <w:pPr>
        <w:spacing w:before="0" w:after="0"/>
        <w:rPr>
          <w:rFonts w:asciiTheme="majorBidi" w:hAnsiTheme="majorBidi" w:cstheme="majorBidi"/>
        </w:rPr>
      </w:pPr>
    </w:p>
    <w:p w:rsidR="00130DF9" w:rsidRDefault="00130DF9" w:rsidP="00311705">
      <w:pPr>
        <w:spacing w:before="0" w:after="0"/>
        <w:rPr>
          <w:rFonts w:asciiTheme="majorBidi" w:hAnsiTheme="majorBidi" w:cstheme="majorBidi"/>
        </w:rPr>
      </w:pPr>
    </w:p>
    <w:p w:rsidR="00130DF9" w:rsidRDefault="00130DF9" w:rsidP="00311705">
      <w:pPr>
        <w:spacing w:before="0" w:after="0"/>
        <w:rPr>
          <w:rFonts w:asciiTheme="majorBidi" w:hAnsiTheme="majorBidi" w:cstheme="majorBidi"/>
        </w:rPr>
      </w:pPr>
    </w:p>
    <w:p w:rsidR="00130DF9" w:rsidRDefault="00130DF9" w:rsidP="00311705">
      <w:pPr>
        <w:spacing w:before="0" w:after="0"/>
        <w:rPr>
          <w:rFonts w:asciiTheme="majorBidi" w:hAnsiTheme="majorBidi" w:cstheme="majorBidi"/>
        </w:rPr>
      </w:pPr>
    </w:p>
    <w:p w:rsidR="00130DF9" w:rsidRDefault="00130DF9" w:rsidP="00311705">
      <w:pPr>
        <w:spacing w:before="0" w:after="0"/>
        <w:rPr>
          <w:rFonts w:asciiTheme="majorBidi" w:hAnsiTheme="majorBidi" w:cstheme="majorBidi"/>
        </w:rPr>
      </w:pPr>
    </w:p>
    <w:p w:rsidR="00130DF9" w:rsidRPr="00C51A1E" w:rsidRDefault="00130DF9" w:rsidP="00311705">
      <w:pPr>
        <w:spacing w:before="0" w:after="0"/>
        <w:rPr>
          <w:rFonts w:asciiTheme="majorBidi" w:hAnsiTheme="majorBidi" w:cstheme="majorBidi"/>
        </w:rPr>
      </w:pPr>
    </w:p>
    <w:p w:rsidR="009762CC" w:rsidRPr="00C51A1E" w:rsidRDefault="009762CC" w:rsidP="00311705">
      <w:pPr>
        <w:pStyle w:val="Heading2"/>
        <w:shd w:val="clear" w:color="auto" w:fill="FFFFFF"/>
        <w:spacing w:before="0" w:line="420" w:lineRule="atLeast"/>
        <w:jc w:val="center"/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</w:pPr>
      <w:r w:rsidRPr="00C51A1E">
        <w:rPr>
          <w:rFonts w:asciiTheme="majorBidi" w:eastAsiaTheme="minorHAnsi" w:hAnsiTheme="majorBidi"/>
          <w:b/>
          <w:bCs/>
          <w:caps w:val="0"/>
          <w:color w:val="003E75" w:themeColor="background2" w:themeShade="40"/>
          <w:sz w:val="36"/>
          <w:szCs w:val="36"/>
        </w:rPr>
        <w:t>Conclusion</w:t>
      </w:r>
    </w:p>
    <w:p w:rsidR="009762CC" w:rsidRPr="00804C94" w:rsidRDefault="009762CC" w:rsidP="00311705">
      <w:pPr>
        <w:pStyle w:val="NormalWeb"/>
        <w:shd w:val="clear" w:color="auto" w:fill="FFFFFF"/>
        <w:spacing w:before="0" w:beforeAutospacing="0" w:after="0" w:afterAutospacing="0" w:line="420" w:lineRule="atLeast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804C94">
        <w:rPr>
          <w:rFonts w:asciiTheme="majorBidi" w:hAnsiTheme="majorBidi" w:cstheme="majorBidi"/>
          <w:color w:val="000000" w:themeColor="text1"/>
          <w:sz w:val="28"/>
          <w:szCs w:val="28"/>
        </w:rPr>
        <w:t>This Caesar Cipher website effectively combines educational content with practical encryption/decryption functionality. It serves as a useful tool for users to learn about and experiment with the Caesar Cipher. The design is visually appealing and user-friendly, and the JavaScript implementation is clean and robust. With minor improvements in accessibility and input handling, this project would be an excellent demonstration of classical cryptography concepts in a web environment</w:t>
      </w:r>
      <w:r w:rsidR="00CA6D73" w:rsidRPr="00804C94">
        <w:rPr>
          <w:rFonts w:asciiTheme="majorBidi" w:hAnsiTheme="majorBidi" w:cstheme="majorBidi"/>
          <w:color w:val="000000" w:themeColor="text1"/>
          <w:sz w:val="28"/>
          <w:szCs w:val="28"/>
        </w:rPr>
        <w:t>.</w:t>
      </w:r>
    </w:p>
    <w:p w:rsidR="00C51DDE" w:rsidRPr="00804C94" w:rsidRDefault="00C51DDE" w:rsidP="00311705">
      <w:pPr>
        <w:spacing w:before="0" w:after="0"/>
        <w:rPr>
          <w:rFonts w:asciiTheme="majorBidi" w:hAnsiTheme="majorBidi" w:cstheme="majorBidi"/>
          <w:color w:val="000000" w:themeColor="text1"/>
          <w:sz w:val="28"/>
          <w:szCs w:val="28"/>
        </w:rPr>
      </w:pPr>
      <w:bookmarkStart w:id="5" w:name="_GoBack"/>
      <w:bookmarkEnd w:id="5"/>
    </w:p>
    <w:sectPr w:rsidR="00C51DDE" w:rsidRPr="00804C94" w:rsidSect="00F31D33">
      <w:footerReference w:type="default" r:id="rId32"/>
      <w:pgSz w:w="12240" w:h="15840"/>
      <w:pgMar w:top="1440" w:right="1080" w:bottom="144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05EF" w:rsidRDefault="00A405EF">
      <w:pPr>
        <w:spacing w:before="0" w:after="0" w:line="240" w:lineRule="auto"/>
      </w:pPr>
      <w:r>
        <w:separator/>
      </w:r>
    </w:p>
  </w:endnote>
  <w:endnote w:type="continuationSeparator" w:id="0">
    <w:p w:rsidR="00A405EF" w:rsidRDefault="00A405E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2874" w:rsidRDefault="0003287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804C94">
      <w:rPr>
        <w:noProof/>
      </w:rP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05EF" w:rsidRDefault="00A405EF">
      <w:pPr>
        <w:spacing w:before="0" w:after="0" w:line="240" w:lineRule="auto"/>
      </w:pPr>
      <w:r>
        <w:separator/>
      </w:r>
    </w:p>
  </w:footnote>
  <w:footnote w:type="continuationSeparator" w:id="0">
    <w:p w:rsidR="00A405EF" w:rsidRDefault="00A405E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3046D3F"/>
    <w:multiLevelType w:val="hybridMultilevel"/>
    <w:tmpl w:val="B58C2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6B03"/>
    <w:multiLevelType w:val="hybridMultilevel"/>
    <w:tmpl w:val="5010F76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5B1015"/>
    <w:multiLevelType w:val="hybridMultilevel"/>
    <w:tmpl w:val="6D68A72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E39CE"/>
    <w:multiLevelType w:val="hybridMultilevel"/>
    <w:tmpl w:val="87206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C04C5"/>
    <w:multiLevelType w:val="hybridMultilevel"/>
    <w:tmpl w:val="5B984252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2F652A"/>
    <w:multiLevelType w:val="hybridMultilevel"/>
    <w:tmpl w:val="77660D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7D6851"/>
    <w:multiLevelType w:val="hybridMultilevel"/>
    <w:tmpl w:val="54F82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AC0657"/>
    <w:multiLevelType w:val="hybridMultilevel"/>
    <w:tmpl w:val="F55ED87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519495A"/>
    <w:multiLevelType w:val="hybridMultilevel"/>
    <w:tmpl w:val="8812934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5C7474B"/>
    <w:multiLevelType w:val="hybridMultilevel"/>
    <w:tmpl w:val="9CDABC80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4F083418"/>
    <w:multiLevelType w:val="hybridMultilevel"/>
    <w:tmpl w:val="67B0384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147AFF"/>
    <w:multiLevelType w:val="hybridMultilevel"/>
    <w:tmpl w:val="CF86FB44"/>
    <w:lvl w:ilvl="0" w:tplc="200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4" w15:restartNumberingAfterBreak="0">
    <w:nsid w:val="4FF240DB"/>
    <w:multiLevelType w:val="hybridMultilevel"/>
    <w:tmpl w:val="9634E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DD6D46"/>
    <w:multiLevelType w:val="hybridMultilevel"/>
    <w:tmpl w:val="ABB48D5C"/>
    <w:lvl w:ilvl="0" w:tplc="200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54395BF0"/>
    <w:multiLevelType w:val="hybridMultilevel"/>
    <w:tmpl w:val="842CF1F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5322326"/>
    <w:multiLevelType w:val="hybridMultilevel"/>
    <w:tmpl w:val="31501ACA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6F94E03"/>
    <w:multiLevelType w:val="hybridMultilevel"/>
    <w:tmpl w:val="1FF666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EF50D9"/>
    <w:multiLevelType w:val="hybridMultilevel"/>
    <w:tmpl w:val="96BE81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742B45"/>
    <w:multiLevelType w:val="multilevel"/>
    <w:tmpl w:val="59EC2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AB75B8"/>
    <w:multiLevelType w:val="hybridMultilevel"/>
    <w:tmpl w:val="C28AB02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9279FA"/>
    <w:multiLevelType w:val="hybridMultilevel"/>
    <w:tmpl w:val="62F25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090A15"/>
    <w:multiLevelType w:val="hybridMultilevel"/>
    <w:tmpl w:val="B972C8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D7510C"/>
    <w:multiLevelType w:val="hybridMultilevel"/>
    <w:tmpl w:val="E17A9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47740E"/>
    <w:multiLevelType w:val="multilevel"/>
    <w:tmpl w:val="31202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B586BEC"/>
    <w:multiLevelType w:val="hybridMultilevel"/>
    <w:tmpl w:val="38C8C104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2514D07"/>
    <w:multiLevelType w:val="hybridMultilevel"/>
    <w:tmpl w:val="B2A29DB8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8" w15:restartNumberingAfterBreak="0">
    <w:nsid w:val="76E866E9"/>
    <w:multiLevelType w:val="hybridMultilevel"/>
    <w:tmpl w:val="A93E2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6461F"/>
    <w:multiLevelType w:val="hybridMultilevel"/>
    <w:tmpl w:val="A5CCFE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A1468B"/>
    <w:multiLevelType w:val="hybridMultilevel"/>
    <w:tmpl w:val="069CDECE"/>
    <w:lvl w:ilvl="0" w:tplc="200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1" w15:restartNumberingAfterBreak="0">
    <w:nsid w:val="7B2461F2"/>
    <w:multiLevelType w:val="hybridMultilevel"/>
    <w:tmpl w:val="8F867126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2" w15:restartNumberingAfterBreak="0">
    <w:nsid w:val="7D4F12FD"/>
    <w:multiLevelType w:val="hybridMultilevel"/>
    <w:tmpl w:val="43E6595E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1"/>
  </w:num>
  <w:num w:numId="5">
    <w:abstractNumId w:val="25"/>
  </w:num>
  <w:num w:numId="6">
    <w:abstractNumId w:val="30"/>
  </w:num>
  <w:num w:numId="7">
    <w:abstractNumId w:val="13"/>
  </w:num>
  <w:num w:numId="8">
    <w:abstractNumId w:val="15"/>
  </w:num>
  <w:num w:numId="9">
    <w:abstractNumId w:val="11"/>
  </w:num>
  <w:num w:numId="10">
    <w:abstractNumId w:val="32"/>
  </w:num>
  <w:num w:numId="11">
    <w:abstractNumId w:val="10"/>
  </w:num>
  <w:num w:numId="12">
    <w:abstractNumId w:val="19"/>
  </w:num>
  <w:num w:numId="13">
    <w:abstractNumId w:val="29"/>
  </w:num>
  <w:num w:numId="14">
    <w:abstractNumId w:val="20"/>
  </w:num>
  <w:num w:numId="15">
    <w:abstractNumId w:val="26"/>
  </w:num>
  <w:num w:numId="16">
    <w:abstractNumId w:val="27"/>
  </w:num>
  <w:num w:numId="17">
    <w:abstractNumId w:val="6"/>
  </w:num>
  <w:num w:numId="18">
    <w:abstractNumId w:val="17"/>
  </w:num>
  <w:num w:numId="19">
    <w:abstractNumId w:val="23"/>
  </w:num>
  <w:num w:numId="20">
    <w:abstractNumId w:val="2"/>
  </w:num>
  <w:num w:numId="21">
    <w:abstractNumId w:val="8"/>
  </w:num>
  <w:num w:numId="22">
    <w:abstractNumId w:val="24"/>
  </w:num>
  <w:num w:numId="23">
    <w:abstractNumId w:val="22"/>
  </w:num>
  <w:num w:numId="24">
    <w:abstractNumId w:val="28"/>
  </w:num>
  <w:num w:numId="25">
    <w:abstractNumId w:val="5"/>
  </w:num>
  <w:num w:numId="26">
    <w:abstractNumId w:val="14"/>
  </w:num>
  <w:num w:numId="27">
    <w:abstractNumId w:val="16"/>
  </w:num>
  <w:num w:numId="28">
    <w:abstractNumId w:val="18"/>
  </w:num>
  <w:num w:numId="29">
    <w:abstractNumId w:val="21"/>
  </w:num>
  <w:num w:numId="30">
    <w:abstractNumId w:val="7"/>
  </w:num>
  <w:num w:numId="31">
    <w:abstractNumId w:val="12"/>
  </w:num>
  <w:num w:numId="32">
    <w:abstractNumId w:val="3"/>
  </w:num>
  <w:num w:numId="33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613"/>
    <w:rsid w:val="00032874"/>
    <w:rsid w:val="00130DF9"/>
    <w:rsid w:val="00251E1C"/>
    <w:rsid w:val="00262F3E"/>
    <w:rsid w:val="002D6613"/>
    <w:rsid w:val="00311705"/>
    <w:rsid w:val="00372888"/>
    <w:rsid w:val="005315F3"/>
    <w:rsid w:val="00557856"/>
    <w:rsid w:val="005B3AA1"/>
    <w:rsid w:val="005C297B"/>
    <w:rsid w:val="00632245"/>
    <w:rsid w:val="00730F2C"/>
    <w:rsid w:val="007A5127"/>
    <w:rsid w:val="00804C94"/>
    <w:rsid w:val="00815481"/>
    <w:rsid w:val="00921DFB"/>
    <w:rsid w:val="00973DAA"/>
    <w:rsid w:val="009762CC"/>
    <w:rsid w:val="00A03FFC"/>
    <w:rsid w:val="00A405EF"/>
    <w:rsid w:val="00A43938"/>
    <w:rsid w:val="00AA18D0"/>
    <w:rsid w:val="00AE4E7C"/>
    <w:rsid w:val="00B15603"/>
    <w:rsid w:val="00B27E00"/>
    <w:rsid w:val="00B41671"/>
    <w:rsid w:val="00B46E01"/>
    <w:rsid w:val="00B77A94"/>
    <w:rsid w:val="00B859EF"/>
    <w:rsid w:val="00B922C9"/>
    <w:rsid w:val="00BC470D"/>
    <w:rsid w:val="00BE61C5"/>
    <w:rsid w:val="00C03ED2"/>
    <w:rsid w:val="00C26750"/>
    <w:rsid w:val="00C44340"/>
    <w:rsid w:val="00C51A1E"/>
    <w:rsid w:val="00C51DDE"/>
    <w:rsid w:val="00CA6D73"/>
    <w:rsid w:val="00CB4BA4"/>
    <w:rsid w:val="00D83CEE"/>
    <w:rsid w:val="00F31D33"/>
    <w:rsid w:val="00F5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150807"/>
  <w15:chartTrackingRefBased/>
  <w15:docId w15:val="{C0BCA03A-C7C6-41CF-8DBC-9A317E29C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6750"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27E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5C297B"/>
    <w:rPr>
      <w:b/>
      <w:bCs/>
    </w:rPr>
  </w:style>
  <w:style w:type="paragraph" w:styleId="ListParagraph">
    <w:name w:val="List Paragraph"/>
    <w:basedOn w:val="Normal"/>
    <w:uiPriority w:val="34"/>
    <w:semiHidden/>
    <w:qFormat/>
    <w:rsid w:val="007A51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6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521"/>
    <w:rsid w:val="00196A8F"/>
    <w:rsid w:val="00436EDB"/>
    <w:rsid w:val="00A357C0"/>
    <w:rsid w:val="00D27521"/>
    <w:rsid w:val="00E0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5D76B5E03496434FAAB9CB9713B26F9C">
    <w:name w:val="5D76B5E03496434FAAB9CB9713B26F9C"/>
  </w:style>
  <w:style w:type="paragraph" w:customStyle="1" w:styleId="2E34EF03D5074FEBB5AE015ACE367352">
    <w:name w:val="2E34EF03D5074FEBB5AE015ACE367352"/>
  </w:style>
  <w:style w:type="paragraph" w:customStyle="1" w:styleId="8DACA17B96E24CD59A2F8F82949520E9">
    <w:name w:val="8DACA17B96E24CD59A2F8F82949520E9"/>
  </w:style>
  <w:style w:type="paragraph" w:customStyle="1" w:styleId="D765E75AA6EA49AB8F529CAC26A571AE">
    <w:name w:val="D765E75AA6EA49AB8F529CAC26A571A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2025-10-20T00:00:00</PublishDate>
  <Abstract/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353DB63-A916-496F-ADC1-291FBB0B2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182</TotalTime>
  <Pages>11</Pages>
  <Words>1184</Words>
  <Characters>6754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CAESAR CIPER ENCRYPTION/DECRYPTION</vt:lpstr>
    </vt:vector>
  </TitlesOfParts>
  <Company/>
  <LinksUpToDate>false</LinksUpToDate>
  <CharactersWithSpaces>7923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CAESAR CIPER ENCRYPTION/DECRYPTION REPORT</dc:title>
  <dc:subject>MAM SEHRISH KHAN</dc:subject>
  <dc:creator/>
  <cp:keywords>INFORMATION SECURITY</cp:keywords>
  <cp:lastModifiedBy>Eman Dar</cp:lastModifiedBy>
  <cp:revision>24</cp:revision>
  <dcterms:created xsi:type="dcterms:W3CDTF">2025-10-20T10:26:00Z</dcterms:created>
  <dcterms:modified xsi:type="dcterms:W3CDTF">2025-10-20T17:09:00Z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